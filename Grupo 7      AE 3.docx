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080" w14:textId="2478CAD2" w:rsidR="00D077E9" w:rsidRDefault="006F6F45" w:rsidP="00AE389B">
      <w:pPr>
        <w:tabs>
          <w:tab w:val="center" w:pos="5017"/>
        </w:tabs>
        <w:jc w:val="both"/>
        <w:rPr>
          <w:noProof/>
        </w:rPr>
      </w:pPr>
      <w:r>
        <w:rPr>
          <w:noProof/>
          <w:lang w:bidi="es-ES"/>
        </w:rPr>
        <w:drawing>
          <wp:anchor distT="0" distB="0" distL="114300" distR="114300" simplePos="0" relativeHeight="251658240" behindDoc="1" locked="0" layoutInCell="1" allowOverlap="1" wp14:anchorId="1FC750BD" wp14:editId="50DE285B">
            <wp:simplePos x="0" y="0"/>
            <wp:positionH relativeFrom="column">
              <wp:posOffset>-5086350</wp:posOffset>
            </wp:positionH>
            <wp:positionV relativeFrom="margin">
              <wp:posOffset>-1115695</wp:posOffset>
            </wp:positionV>
            <wp:extent cx="13412470" cy="7209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3412470" cy="720915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040FA8B" wp14:editId="7FB24D7E">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FFFFF">
                            <a:alpha val="9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EB8AD"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" stroked="f" strokeweight="2pt">
                <v:fill opacity="60909f"/>
                <w10:wrap anchory="page"/>
              </v:rect>
            </w:pict>
          </mc:Fallback>
        </mc:AlternateContent>
      </w:r>
      <w:r w:rsidR="00AB5576">
        <w:rPr>
          <w:noProof/>
        </w:rP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CCFF4A" w14:textId="77777777" w:rsidTr="00AB02A7">
        <w:trPr>
          <w:trHeight w:val="1894"/>
        </w:trPr>
        <w:tc>
          <w:tcPr>
            <w:tcW w:w="5580" w:type="dxa"/>
            <w:tcBorders>
              <w:top w:val="nil"/>
              <w:left w:val="nil"/>
              <w:bottom w:val="nil"/>
              <w:right w:val="nil"/>
            </w:tcBorders>
          </w:tcPr>
          <w:p w14:paraId="358279E1" w14:textId="77777777" w:rsidR="00D077E9" w:rsidRDefault="00D077E9" w:rsidP="00AE389B">
            <w:pPr>
              <w:jc w:val="both"/>
              <w:rPr>
                <w:noProof/>
              </w:rPr>
            </w:pPr>
            <w:r>
              <w:rPr>
                <w:noProof/>
                <w:lang w:bidi="es-ES"/>
              </w:rPr>
              <mc:AlternateContent>
                <mc:Choice Requires="wps">
                  <w:drawing>
                    <wp:inline distT="0" distB="0" distL="0" distR="0" wp14:anchorId="5D0E647C" wp14:editId="0C31C9E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F2A21A7" w14:textId="75BBC60A" w:rsidR="00D077E9" w:rsidRPr="00D86945" w:rsidRDefault="000F4386" w:rsidP="00D077E9">
                                  <w:pPr>
                                    <w:pStyle w:val="Ttulo"/>
                                  </w:pPr>
                                  <w:r>
                                    <w:rPr>
                                      <w:lang w:bidi="es-ES"/>
                                    </w:rPr>
                                    <w:t>Informe Actividad AE</w:t>
                                  </w:r>
                                  <w:r w:rsidR="007C2AE4">
                                    <w:rPr>
                                      <w:lang w:bidi="es-ES"/>
                                    </w:rPr>
                                    <w:t>3</w:t>
                                  </w:r>
                                </w:p>
                                <w:p w14:paraId="4E59E6F3" w14:textId="70E38DE5" w:rsidR="00D077E9" w:rsidRPr="00D86945" w:rsidRDefault="000F4386" w:rsidP="00D077E9">
                                  <w:pPr>
                                    <w:pStyle w:val="Ttulo"/>
                                    <w:spacing w:after="0"/>
                                  </w:pPr>
                                  <w:r>
                                    <w:rPr>
                                      <w:lang w:bidi="es-ES"/>
                                    </w:rPr>
                                    <w:t>Grupo7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647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3F2A21A7" w14:textId="75BBC60A" w:rsidR="00D077E9" w:rsidRPr="00D86945" w:rsidRDefault="000F4386" w:rsidP="00D077E9">
                            <w:pPr>
                              <w:pStyle w:val="Ttulo"/>
                            </w:pPr>
                            <w:r>
                              <w:rPr>
                                <w:lang w:bidi="es-ES"/>
                              </w:rPr>
                              <w:t>Informe Actividad AE</w:t>
                            </w:r>
                            <w:r w:rsidR="007C2AE4">
                              <w:rPr>
                                <w:lang w:bidi="es-ES"/>
                              </w:rPr>
                              <w:t>3</w:t>
                            </w:r>
                          </w:p>
                          <w:p w14:paraId="4E59E6F3" w14:textId="70E38DE5" w:rsidR="00D077E9" w:rsidRPr="00D86945" w:rsidRDefault="000F4386" w:rsidP="00D077E9">
                            <w:pPr>
                              <w:pStyle w:val="Ttulo"/>
                              <w:spacing w:after="0"/>
                            </w:pPr>
                            <w:r>
                              <w:rPr>
                                <w:lang w:bidi="es-ES"/>
                              </w:rPr>
                              <w:t>Grupo7</w:t>
                            </w:r>
                          </w:p>
                        </w:txbxContent>
                      </v:textbox>
                      <w10:anchorlock/>
                    </v:shape>
                  </w:pict>
                </mc:Fallback>
              </mc:AlternateContent>
            </w:r>
          </w:p>
          <w:p w14:paraId="698A7C3C" w14:textId="77777777" w:rsidR="00D077E9" w:rsidRDefault="00D077E9" w:rsidP="00AE389B">
            <w:pPr>
              <w:jc w:val="both"/>
              <w:rPr>
                <w:noProof/>
              </w:rPr>
            </w:pPr>
            <w:r>
              <w:rPr>
                <w:noProof/>
                <w:lang w:bidi="es-ES"/>
              </w:rPr>
              <mc:AlternateContent>
                <mc:Choice Requires="wps">
                  <w:drawing>
                    <wp:inline distT="0" distB="0" distL="0" distR="0" wp14:anchorId="6D1C83FA" wp14:editId="7A0009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5B485E"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14:paraId="33DE4083" w14:textId="77777777" w:rsidTr="004E5FEE">
        <w:trPr>
          <w:trHeight w:val="7303"/>
        </w:trPr>
        <w:tc>
          <w:tcPr>
            <w:tcW w:w="5580" w:type="dxa"/>
            <w:tcBorders>
              <w:top w:val="nil"/>
              <w:left w:val="nil"/>
              <w:bottom w:val="nil"/>
              <w:right w:val="nil"/>
            </w:tcBorders>
          </w:tcPr>
          <w:p w14:paraId="536A662A" w14:textId="5F4B0CDD" w:rsidR="00D077E9" w:rsidRDefault="00D077E9" w:rsidP="00AE389B">
            <w:pPr>
              <w:jc w:val="both"/>
              <w:rPr>
                <w:noProof/>
              </w:rPr>
            </w:pPr>
          </w:p>
        </w:tc>
      </w:tr>
      <w:tr w:rsidR="00D077E9" w14:paraId="0050491B" w14:textId="77777777" w:rsidTr="00AB02A7">
        <w:trPr>
          <w:trHeight w:val="2438"/>
        </w:trPr>
        <w:tc>
          <w:tcPr>
            <w:tcW w:w="5580" w:type="dxa"/>
            <w:tcBorders>
              <w:top w:val="nil"/>
              <w:left w:val="nil"/>
              <w:bottom w:val="nil"/>
              <w:right w:val="nil"/>
            </w:tcBorders>
          </w:tcPr>
          <w:sdt>
            <w:sdtPr>
              <w:rPr>
                <w:noProof/>
              </w:rPr>
              <w:id w:val="1080870105"/>
              <w:placeholder>
                <w:docPart w:val="D3EA7D3156A04E149916AF5C0612F073"/>
              </w:placeholder>
              <w15:appearance w15:val="hidden"/>
            </w:sdtPr>
            <w:sdtEndPr/>
            <w:sdtContent>
              <w:p w14:paraId="705DAC11" w14:textId="628651F4" w:rsidR="00D077E9" w:rsidRDefault="000747A0" w:rsidP="00AE389B">
                <w:pPr>
                  <w:jc w:val="both"/>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D840A6">
                  <w:rPr>
                    <w:rStyle w:val="SubttuloCar"/>
                    <w:b w:val="0"/>
                    <w:noProof/>
                    <w:lang w:bidi="es-ES"/>
                  </w:rPr>
                  <w:t>27 febrero</w:t>
                </w:r>
                <w:r>
                  <w:rPr>
                    <w:rStyle w:val="SubttuloCar"/>
                    <w:b w:val="0"/>
                    <w:noProof/>
                    <w:lang w:bidi="es-ES"/>
                  </w:rPr>
                  <w:fldChar w:fldCharType="end"/>
                </w:r>
                <w:r w:rsidR="006F6F45">
                  <w:rPr>
                    <w:rStyle w:val="SubttuloCar"/>
                    <w:b w:val="0"/>
                    <w:noProof/>
                    <w:lang w:bidi="es-ES"/>
                  </w:rPr>
                  <w:t xml:space="preserve"> </w:t>
                </w:r>
                <w:r w:rsidR="006F6F45" w:rsidRPr="006F6F45">
                  <w:rPr>
                    <w:rStyle w:val="SubttuloCar"/>
                    <w:b w:val="0"/>
                    <w:bCs/>
                  </w:rPr>
                  <w:t>2022</w:t>
                </w:r>
              </w:p>
            </w:sdtContent>
          </w:sdt>
          <w:p w14:paraId="549EF725" w14:textId="77777777" w:rsidR="00D077E9" w:rsidRDefault="00D077E9" w:rsidP="00AE389B">
            <w:pPr>
              <w:jc w:val="both"/>
              <w:rPr>
                <w:noProof/>
                <w:sz w:val="10"/>
                <w:szCs w:val="10"/>
              </w:rPr>
            </w:pPr>
            <w:r w:rsidRPr="00D86945">
              <w:rPr>
                <w:noProof/>
                <w:sz w:val="10"/>
                <w:szCs w:val="10"/>
                <w:lang w:bidi="es-ES"/>
              </w:rPr>
              <mc:AlternateContent>
                <mc:Choice Requires="wps">
                  <w:drawing>
                    <wp:inline distT="0" distB="0" distL="0" distR="0" wp14:anchorId="6E85D52B" wp14:editId="3A349638">
                      <wp:extent cx="1645920" cy="7620"/>
                      <wp:effectExtent l="19050" t="19050" r="30480" b="30480"/>
                      <wp:docPr id="6" name="Conector recto 6" descr="divisor de texto"/>
                      <wp:cNvGraphicFramePr/>
                      <a:graphic xmlns:a="http://schemas.openxmlformats.org/drawingml/2006/main">
                        <a:graphicData uri="http://schemas.microsoft.com/office/word/2010/wordprocessingShape">
                          <wps:wsp>
                            <wps:cNvCnPr/>
                            <wps:spPr>
                              <a:xfrm flipV="1">
                                <a:off x="0" y="0"/>
                                <a:ext cx="1645920" cy="762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0BAF5F" id="Conector recto 6"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2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" strokecolor="#082a75 [3215]" strokeweight="3pt">
                      <w10:anchorlock/>
                    </v:line>
                  </w:pict>
                </mc:Fallback>
              </mc:AlternateContent>
            </w:r>
          </w:p>
          <w:p w14:paraId="717C20BA" w14:textId="77777777" w:rsidR="00D077E9" w:rsidRDefault="00D077E9" w:rsidP="00AE389B">
            <w:pPr>
              <w:jc w:val="both"/>
              <w:rPr>
                <w:noProof/>
                <w:sz w:val="10"/>
                <w:szCs w:val="10"/>
              </w:rPr>
            </w:pPr>
          </w:p>
          <w:p w14:paraId="42007B0D" w14:textId="77777777" w:rsidR="00D077E9" w:rsidRDefault="00D077E9" w:rsidP="00AE389B">
            <w:pPr>
              <w:jc w:val="both"/>
              <w:rPr>
                <w:noProof/>
                <w:sz w:val="10"/>
                <w:szCs w:val="10"/>
              </w:rPr>
            </w:pPr>
          </w:p>
          <w:p w14:paraId="4C6CADB1" w14:textId="77777777" w:rsidR="00D077E9" w:rsidRPr="00D86945" w:rsidRDefault="00D077E9" w:rsidP="00AE389B">
            <w:pPr>
              <w:jc w:val="both"/>
              <w:rPr>
                <w:noProof/>
                <w:sz w:val="10"/>
                <w:szCs w:val="10"/>
              </w:rPr>
            </w:pPr>
          </w:p>
        </w:tc>
      </w:tr>
    </w:tbl>
    <w:p w14:paraId="0A401C2F" w14:textId="77777777" w:rsidR="007F26F2" w:rsidRDefault="00AB02A7" w:rsidP="007F26F2">
      <w:pPr>
        <w:pStyle w:val="Ttulo1"/>
        <w:jc w:val="both"/>
        <w:rPr>
          <w:noProof/>
          <w:lang w:bidi="es-ES"/>
        </w:rPr>
      </w:pPr>
      <w:r>
        <w:rPr>
          <w:noProof/>
          <w:lang w:bidi="es-ES"/>
        </w:rPr>
        <mc:AlternateContent>
          <mc:Choice Requires="wps">
            <w:drawing>
              <wp:anchor distT="0" distB="0" distL="114300" distR="114300" simplePos="0" relativeHeight="251659264" behindDoc="1" locked="0" layoutInCell="1" allowOverlap="1" wp14:anchorId="099E4744" wp14:editId="5E9F8DE1">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6AFC3"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es-ES"/>
        </w:rPr>
        <w:br w:type="page"/>
      </w:r>
      <w:r w:rsidR="007F26F2">
        <w:rPr>
          <w:noProof/>
          <w:lang w:bidi="es-ES"/>
        </w:rPr>
        <w:lastRenderedPageBreak/>
        <w:t>INDICE.</w:t>
      </w:r>
    </w:p>
    <w:sdt>
      <w:sdtPr>
        <w:rPr>
          <w:noProof/>
        </w:rPr>
        <w:id w:val="1660650702"/>
        <w:placeholder>
          <w:docPart w:val="73545DF65367450897C9ABFA202B5089"/>
        </w:placeholder>
        <w15:appearance w15:val="hidden"/>
      </w:sdtPr>
      <w:sdtContent>
        <w:p w14:paraId="5885E7ED" w14:textId="77777777" w:rsidR="007F26F2" w:rsidRPr="00DB2A6C" w:rsidRDefault="007F26F2" w:rsidP="007F26F2">
          <w:pPr>
            <w:pStyle w:val="Prrafodelista"/>
            <w:numPr>
              <w:ilvl w:val="0"/>
              <w:numId w:val="1"/>
            </w:numPr>
            <w:jc w:val="both"/>
          </w:pPr>
          <w:r w:rsidRPr="00DB2A6C">
            <w:rPr>
              <w:noProof/>
            </w:rPr>
            <w:t>Componentes del equipo</w:t>
          </w:r>
          <w:r>
            <w:rPr>
              <w:noProof/>
            </w:rPr>
            <w:t>, Grupo 7</w:t>
          </w:r>
          <w:r w:rsidRPr="00DB2A6C">
            <w:rPr>
              <w:noProof/>
            </w:rPr>
            <w:t xml:space="preserve"> (pag 3)</w:t>
          </w:r>
        </w:p>
        <w:p w14:paraId="241F596C" w14:textId="77777777" w:rsidR="007F26F2" w:rsidRPr="00DB2A6C" w:rsidRDefault="007F26F2" w:rsidP="007F26F2">
          <w:pPr>
            <w:pStyle w:val="Prrafodelista"/>
            <w:numPr>
              <w:ilvl w:val="0"/>
              <w:numId w:val="1"/>
            </w:numPr>
            <w:jc w:val="both"/>
          </w:pPr>
          <w:r w:rsidRPr="00DB2A6C">
            <w:rPr>
              <w:noProof/>
            </w:rPr>
            <w:t xml:space="preserve">Enunciado de la actividad (pag </w:t>
          </w:r>
          <w:r>
            <w:rPr>
              <w:noProof/>
            </w:rPr>
            <w:t>3</w:t>
          </w:r>
          <w:r w:rsidRPr="00DB2A6C">
            <w:rPr>
              <w:noProof/>
            </w:rPr>
            <w:t>)</w:t>
          </w:r>
        </w:p>
        <w:p w14:paraId="61B65468" w14:textId="77777777" w:rsidR="007F26F2" w:rsidRPr="00DB2A6C" w:rsidRDefault="007F26F2" w:rsidP="007F26F2">
          <w:pPr>
            <w:pStyle w:val="Prrafodelista"/>
            <w:numPr>
              <w:ilvl w:val="0"/>
              <w:numId w:val="1"/>
            </w:numPr>
            <w:jc w:val="both"/>
          </w:pPr>
          <w:r w:rsidRPr="00DB2A6C">
            <w:t xml:space="preserve">Distribución del trabajo en equipo </w:t>
          </w:r>
          <w:r w:rsidRPr="00DB2A6C">
            <w:rPr>
              <w:noProof/>
            </w:rPr>
            <w:t xml:space="preserve">(pag </w:t>
          </w:r>
          <w:r>
            <w:rPr>
              <w:noProof/>
            </w:rPr>
            <w:t>4</w:t>
          </w:r>
          <w:r w:rsidRPr="00DB2A6C">
            <w:rPr>
              <w:noProof/>
            </w:rPr>
            <w:t>)</w:t>
          </w:r>
        </w:p>
        <w:p w14:paraId="2AD10142" w14:textId="77777777" w:rsidR="007F26F2" w:rsidRPr="00DB2A6C" w:rsidRDefault="007F26F2" w:rsidP="007F26F2">
          <w:pPr>
            <w:pStyle w:val="Prrafodelista"/>
            <w:numPr>
              <w:ilvl w:val="0"/>
              <w:numId w:val="1"/>
            </w:numPr>
            <w:jc w:val="both"/>
          </w:pPr>
          <w:r w:rsidRPr="00DB2A6C">
            <w:t xml:space="preserve">Pasos realizados por cada desarrollador </w:t>
          </w:r>
        </w:p>
        <w:p w14:paraId="2F2A14E6" w14:textId="77777777" w:rsidR="007F26F2" w:rsidRPr="00DB2A6C" w:rsidRDefault="007F26F2" w:rsidP="007F26F2">
          <w:pPr>
            <w:pStyle w:val="Contenido"/>
            <w:numPr>
              <w:ilvl w:val="1"/>
              <w:numId w:val="1"/>
            </w:numPr>
            <w:jc w:val="both"/>
            <w:rPr>
              <w:b/>
              <w:noProof/>
            </w:rPr>
          </w:pPr>
          <w:r w:rsidRPr="00DB2A6C">
            <w:rPr>
              <w:b/>
              <w:noProof/>
            </w:rPr>
            <w:t xml:space="preserve">Pavlo Dudnyk Petrenko (pag </w:t>
          </w:r>
          <w:r>
            <w:rPr>
              <w:b/>
              <w:noProof/>
            </w:rPr>
            <w:t>5</w:t>
          </w:r>
          <w:r w:rsidRPr="00DB2A6C">
            <w:rPr>
              <w:b/>
              <w:noProof/>
            </w:rPr>
            <w:t>)</w:t>
          </w:r>
        </w:p>
        <w:p w14:paraId="7C707FD0" w14:textId="77777777" w:rsidR="007F26F2" w:rsidRPr="00DB2A6C" w:rsidRDefault="007F26F2" w:rsidP="007F26F2">
          <w:pPr>
            <w:pStyle w:val="Contenido"/>
            <w:numPr>
              <w:ilvl w:val="1"/>
              <w:numId w:val="1"/>
            </w:numPr>
            <w:jc w:val="both"/>
            <w:rPr>
              <w:b/>
              <w:noProof/>
            </w:rPr>
          </w:pPr>
          <w:r w:rsidRPr="00DB2A6C">
            <w:rPr>
              <w:b/>
              <w:noProof/>
            </w:rPr>
            <w:t xml:space="preserve">David Menéndez Núñez (pag </w:t>
          </w:r>
          <w:r>
            <w:rPr>
              <w:b/>
              <w:noProof/>
            </w:rPr>
            <w:t>5</w:t>
          </w:r>
          <w:r w:rsidRPr="00DB2A6C">
            <w:rPr>
              <w:b/>
              <w:noProof/>
            </w:rPr>
            <w:t>)</w:t>
          </w:r>
        </w:p>
        <w:p w14:paraId="02E43A9D" w14:textId="77777777" w:rsidR="007F26F2" w:rsidRPr="00DB2A6C" w:rsidRDefault="007F26F2" w:rsidP="007F26F2">
          <w:pPr>
            <w:pStyle w:val="Prrafodelista"/>
            <w:numPr>
              <w:ilvl w:val="1"/>
              <w:numId w:val="1"/>
            </w:numPr>
            <w:jc w:val="both"/>
          </w:pPr>
          <w:r w:rsidRPr="00DB2A6C">
            <w:rPr>
              <w:noProof/>
            </w:rPr>
            <w:t xml:space="preserve">Raúl Moreno Rodrigo (pag </w:t>
          </w:r>
          <w:r>
            <w:rPr>
              <w:noProof/>
            </w:rPr>
            <w:t>6</w:t>
          </w:r>
          <w:r w:rsidRPr="00DB2A6C">
            <w:rPr>
              <w:noProof/>
            </w:rPr>
            <w:t>)</w:t>
          </w:r>
        </w:p>
        <w:p w14:paraId="08A949D1" w14:textId="77777777" w:rsidR="007F26F2" w:rsidRDefault="007F26F2" w:rsidP="007F26F2">
          <w:pPr>
            <w:pStyle w:val="Prrafodelista"/>
            <w:numPr>
              <w:ilvl w:val="0"/>
              <w:numId w:val="1"/>
            </w:numPr>
            <w:jc w:val="both"/>
          </w:pPr>
          <w:r w:rsidRPr="00DB2A6C">
            <w:t xml:space="preserve">Dificultades encontradas y resolución de conflictos </w:t>
          </w:r>
          <w:r w:rsidRPr="00DB2A6C">
            <w:rPr>
              <w:noProof/>
            </w:rPr>
            <w:t xml:space="preserve">(pag </w:t>
          </w:r>
          <w:r>
            <w:rPr>
              <w:noProof/>
            </w:rPr>
            <w:t>6</w:t>
          </w:r>
          <w:r w:rsidRPr="00DB2A6C">
            <w:rPr>
              <w:noProof/>
            </w:rPr>
            <w:t>)</w:t>
          </w:r>
        </w:p>
        <w:p w14:paraId="618193EB" w14:textId="77777777" w:rsidR="007F26F2" w:rsidRPr="000F4386" w:rsidRDefault="007F26F2" w:rsidP="007F26F2">
          <w:pPr>
            <w:pStyle w:val="Prrafodelista"/>
            <w:numPr>
              <w:ilvl w:val="0"/>
              <w:numId w:val="1"/>
            </w:numPr>
            <w:jc w:val="both"/>
          </w:pPr>
          <w:r>
            <w:t xml:space="preserve">Repositorio de GitHub: </w:t>
          </w:r>
          <w:r w:rsidRPr="004C2EBC">
            <w:t>https://github.com/PABLOKUMAR1993/AE3_Grupo7.git</w:t>
          </w:r>
          <w:hyperlink r:id="rId9" w:history="1"/>
        </w:p>
      </w:sdtContent>
    </w:sdt>
    <w:p w14:paraId="431489A9" w14:textId="77777777" w:rsidR="007F26F2" w:rsidRDefault="007F26F2" w:rsidP="007F26F2">
      <w:pPr>
        <w:pStyle w:val="Ttulo1"/>
        <w:jc w:val="both"/>
        <w:rPr>
          <w:noProof/>
          <w:lang w:bidi="es-ES"/>
        </w:rPr>
      </w:pPr>
    </w:p>
    <w:p w14:paraId="05F1E726" w14:textId="77777777" w:rsidR="007F26F2" w:rsidRDefault="007F26F2" w:rsidP="007F26F2">
      <w:pPr>
        <w:rPr>
          <w:rFonts w:asciiTheme="majorHAnsi" w:eastAsiaTheme="majorEastAsia" w:hAnsiTheme="majorHAnsi" w:cstheme="majorBidi"/>
          <w:b w:val="0"/>
          <w:noProof/>
          <w:color w:val="061F57" w:themeColor="text2" w:themeShade="BF"/>
          <w:kern w:val="28"/>
          <w:sz w:val="52"/>
          <w:szCs w:val="32"/>
          <w:lang w:bidi="es-ES"/>
        </w:rPr>
      </w:pPr>
      <w:r>
        <w:rPr>
          <w:noProof/>
          <w:lang w:bidi="es-ES"/>
        </w:rPr>
        <w:br w:type="page"/>
      </w:r>
    </w:p>
    <w:p w14:paraId="2C3D4C9C" w14:textId="77777777" w:rsidR="007F26F2" w:rsidRDefault="007F26F2" w:rsidP="007F26F2">
      <w:pPr>
        <w:pStyle w:val="Ttulo1"/>
        <w:jc w:val="both"/>
        <w:rPr>
          <w:noProof/>
          <w:lang w:bidi="es-ES"/>
        </w:rPr>
      </w:pPr>
      <w:r>
        <w:rPr>
          <w:noProof/>
          <w:lang w:bidi="es-ES"/>
        </w:rPr>
        <w:lastRenderedPageBreak/>
        <w:t>Componentes del equipo, Grupo 7</w:t>
      </w:r>
    </w:p>
    <w:tbl>
      <w:tblPr>
        <w:tblW w:w="10039" w:type="dxa"/>
        <w:tblInd w:w="40" w:type="dxa"/>
        <w:tblCellMar>
          <w:left w:w="0" w:type="dxa"/>
          <w:right w:w="0" w:type="dxa"/>
        </w:tblCellMar>
        <w:tblLook w:val="0000" w:firstRow="0" w:lastRow="0" w:firstColumn="0" w:lastColumn="0" w:noHBand="0" w:noVBand="0"/>
      </w:tblPr>
      <w:tblGrid>
        <w:gridCol w:w="10039"/>
      </w:tblGrid>
      <w:tr w:rsidR="007F26F2" w14:paraId="5316CB68" w14:textId="77777777" w:rsidTr="001B784B">
        <w:trPr>
          <w:trHeight w:val="3546"/>
        </w:trPr>
        <w:tc>
          <w:tcPr>
            <w:tcW w:w="10039" w:type="dxa"/>
          </w:tcPr>
          <w:p w14:paraId="46B0D22A" w14:textId="77777777" w:rsidR="007F26F2" w:rsidRDefault="007F26F2" w:rsidP="001B784B">
            <w:pPr>
              <w:pStyle w:val="Contenido"/>
              <w:jc w:val="both"/>
              <w:rPr>
                <w:noProof/>
              </w:rPr>
            </w:pPr>
            <w:r>
              <w:rPr>
                <w:noProof/>
              </w:rPr>
              <w:t>El equipo de desarrolladores de esta actividad está compuesto por:</w:t>
            </w:r>
          </w:p>
          <w:p w14:paraId="087B78C4" w14:textId="77777777" w:rsidR="007F26F2" w:rsidRDefault="007F26F2" w:rsidP="001B784B">
            <w:pPr>
              <w:pStyle w:val="Contenido"/>
              <w:jc w:val="both"/>
              <w:rPr>
                <w:noProof/>
              </w:rPr>
            </w:pPr>
          </w:p>
          <w:p w14:paraId="03D4B313" w14:textId="77777777" w:rsidR="007F26F2" w:rsidRDefault="007F26F2" w:rsidP="007F26F2">
            <w:pPr>
              <w:pStyle w:val="Contenido"/>
              <w:numPr>
                <w:ilvl w:val="0"/>
                <w:numId w:val="2"/>
              </w:numPr>
              <w:jc w:val="both"/>
              <w:rPr>
                <w:noProof/>
              </w:rPr>
            </w:pPr>
            <w:r w:rsidRPr="007347D4">
              <w:rPr>
                <w:noProof/>
              </w:rPr>
              <w:t xml:space="preserve">Pavlo Dudnyk Petrenko </w:t>
            </w:r>
          </w:p>
          <w:p w14:paraId="11E69867" w14:textId="77777777" w:rsidR="007F26F2" w:rsidRDefault="007F26F2" w:rsidP="007F26F2">
            <w:pPr>
              <w:pStyle w:val="Contenido"/>
              <w:numPr>
                <w:ilvl w:val="0"/>
                <w:numId w:val="2"/>
              </w:numPr>
              <w:jc w:val="both"/>
              <w:rPr>
                <w:noProof/>
              </w:rPr>
            </w:pPr>
            <w:r w:rsidRPr="007347D4">
              <w:rPr>
                <w:noProof/>
              </w:rPr>
              <w:t xml:space="preserve">David Menéndez Núñez </w:t>
            </w:r>
          </w:p>
          <w:p w14:paraId="5671593F" w14:textId="77777777" w:rsidR="007F26F2" w:rsidRDefault="007F26F2" w:rsidP="007F26F2">
            <w:pPr>
              <w:pStyle w:val="Contenido"/>
              <w:numPr>
                <w:ilvl w:val="0"/>
                <w:numId w:val="2"/>
              </w:numPr>
              <w:jc w:val="both"/>
              <w:rPr>
                <w:noProof/>
              </w:rPr>
            </w:pPr>
            <w:r w:rsidRPr="007347D4">
              <w:rPr>
                <w:noProof/>
              </w:rPr>
              <w:t>Raúl Moreno Rodrigo</w:t>
            </w:r>
          </w:p>
          <w:p w14:paraId="557997B5" w14:textId="77777777" w:rsidR="007F26F2" w:rsidRDefault="007F26F2" w:rsidP="001B784B">
            <w:pPr>
              <w:pStyle w:val="Contenido"/>
              <w:jc w:val="both"/>
              <w:rPr>
                <w:noProof/>
              </w:rPr>
            </w:pPr>
          </w:p>
          <w:p w14:paraId="7397059C" w14:textId="77777777" w:rsidR="007F26F2" w:rsidRDefault="007F26F2" w:rsidP="001B784B">
            <w:pPr>
              <w:pStyle w:val="Contenido"/>
              <w:jc w:val="both"/>
              <w:rPr>
                <w:noProof/>
              </w:rPr>
            </w:pPr>
          </w:p>
          <w:p w14:paraId="03BF248A" w14:textId="77777777" w:rsidR="007F26F2" w:rsidRDefault="007F26F2" w:rsidP="001B784B">
            <w:pPr>
              <w:pStyle w:val="Ttulo1"/>
              <w:jc w:val="both"/>
              <w:rPr>
                <w:noProof/>
                <w:lang w:bidi="es-ES"/>
              </w:rPr>
            </w:pPr>
            <w:r>
              <w:rPr>
                <w:noProof/>
                <w:lang w:bidi="es-ES"/>
              </w:rPr>
              <w:t>Enunciado de la actividad</w:t>
            </w:r>
          </w:p>
          <w:tbl>
            <w:tblPr>
              <w:tblW w:w="9838" w:type="dxa"/>
              <w:tblCellMar>
                <w:left w:w="0" w:type="dxa"/>
                <w:right w:w="0" w:type="dxa"/>
              </w:tblCellMar>
              <w:tblLook w:val="0000" w:firstRow="0" w:lastRow="0" w:firstColumn="0" w:lastColumn="0" w:noHBand="0" w:noVBand="0"/>
            </w:tblPr>
            <w:tblGrid>
              <w:gridCol w:w="9838"/>
            </w:tblGrid>
            <w:tr w:rsidR="007F26F2" w14:paraId="7FC6266F" w14:textId="77777777" w:rsidTr="001B784B">
              <w:trPr>
                <w:trHeight w:val="3546"/>
              </w:trPr>
              <w:tc>
                <w:tcPr>
                  <w:tcW w:w="9838" w:type="dxa"/>
                </w:tcPr>
                <w:p w14:paraId="56E98724" w14:textId="77777777" w:rsidR="007F26F2" w:rsidRPr="007F26F2" w:rsidRDefault="007F26F2" w:rsidP="007F26F2">
                  <w:pPr>
                    <w:jc w:val="both"/>
                    <w:rPr>
                      <w:b w:val="0"/>
                    </w:rPr>
                  </w:pPr>
                  <w:r w:rsidRPr="007F26F2">
                    <w:rPr>
                      <w:b w:val="0"/>
                    </w:rPr>
                    <w:t>AE-3. Pruebas de software con junit</w:t>
                  </w:r>
                </w:p>
                <w:p w14:paraId="57F25515" w14:textId="77777777" w:rsidR="007F26F2" w:rsidRPr="007F26F2" w:rsidRDefault="007F26F2" w:rsidP="007F26F2">
                  <w:pPr>
                    <w:jc w:val="both"/>
                    <w:rPr>
                      <w:b w:val="0"/>
                    </w:rPr>
                  </w:pPr>
                </w:p>
                <w:p w14:paraId="06B6DAC7" w14:textId="77777777" w:rsidR="007F26F2" w:rsidRPr="007F26F2" w:rsidRDefault="007F26F2" w:rsidP="007F26F2">
                  <w:pPr>
                    <w:jc w:val="both"/>
                    <w:rPr>
                      <w:b w:val="0"/>
                    </w:rPr>
                  </w:pPr>
                  <w:r w:rsidRPr="007F26F2">
                    <w:rPr>
                      <w:b w:val="0"/>
                    </w:rPr>
                    <w:t>Fecha de entrega 28 de feb a las 23:59</w:t>
                  </w:r>
                </w:p>
                <w:p w14:paraId="2FF3B718" w14:textId="77777777" w:rsidR="007F26F2" w:rsidRPr="007F26F2" w:rsidRDefault="007F26F2" w:rsidP="007F26F2">
                  <w:pPr>
                    <w:jc w:val="both"/>
                    <w:rPr>
                      <w:b w:val="0"/>
                    </w:rPr>
                  </w:pPr>
                </w:p>
                <w:p w14:paraId="33C3F367" w14:textId="77777777" w:rsidR="007F26F2" w:rsidRPr="007F26F2" w:rsidRDefault="007F26F2" w:rsidP="007F26F2">
                  <w:pPr>
                    <w:jc w:val="both"/>
                    <w:rPr>
                      <w:b w:val="0"/>
                    </w:rPr>
                  </w:pPr>
                  <w:r w:rsidRPr="007F26F2">
                    <w:rPr>
                      <w:b w:val="0"/>
                    </w:rPr>
                    <w:t>Requerimiento 1</w:t>
                  </w:r>
                </w:p>
                <w:p w14:paraId="7F5D8E88" w14:textId="77777777" w:rsidR="007F26F2" w:rsidRPr="007F26F2" w:rsidRDefault="007F26F2" w:rsidP="007F26F2">
                  <w:pPr>
                    <w:jc w:val="both"/>
                    <w:rPr>
                      <w:b w:val="0"/>
                    </w:rPr>
                  </w:pPr>
                  <w:r w:rsidRPr="007F26F2">
                    <w:rPr>
                      <w:b w:val="0"/>
                    </w:rPr>
                    <w:t>Realizar las pruebas unitarias del proyecto de la actividad 2 (la calculadora).</w:t>
                  </w:r>
                </w:p>
                <w:p w14:paraId="4331E89F" w14:textId="5EE45B45" w:rsidR="007F26F2" w:rsidRDefault="007F26F2" w:rsidP="007F26F2">
                  <w:pPr>
                    <w:jc w:val="both"/>
                    <w:rPr>
                      <w:b w:val="0"/>
                    </w:rPr>
                  </w:pPr>
                  <w:r w:rsidRPr="007F26F2">
                    <w:rPr>
                      <w:b w:val="0"/>
                    </w:rPr>
                    <w:t>Para ello cada miembro del equipo deberá de probar una clase creada por otro miembro del equipo. Se valorará que no se hagan parejas de prueba, esto es, si el alumno A prueba el código del alumno B, el alumno B no debería de probar el código del alumno A.</w:t>
                  </w:r>
                </w:p>
                <w:p w14:paraId="6CB60748" w14:textId="653E6A86" w:rsidR="007F26F2" w:rsidRDefault="007F26F2" w:rsidP="007F26F2">
                  <w:pPr>
                    <w:jc w:val="both"/>
                    <w:rPr>
                      <w:b w:val="0"/>
                    </w:rPr>
                  </w:pPr>
                  <w:r w:rsidRPr="007F26F2">
                    <w:rPr>
                      <w:b w:val="0"/>
                    </w:rPr>
                    <w:t>Ojo, se deben de probar todos los métodos y todas las posibles casuísticas de ellos (prestando especial atención a los casos especiales documentados en la actividad 1). Si no se pensaron en su momento los casos especiales, se puede pensar en ellos ahora.</w:t>
                  </w:r>
                </w:p>
                <w:p w14:paraId="268980DB" w14:textId="77777777" w:rsidR="007F26F2" w:rsidRPr="007F26F2" w:rsidRDefault="007F26F2" w:rsidP="007F26F2">
                  <w:pPr>
                    <w:jc w:val="both"/>
                    <w:rPr>
                      <w:b w:val="0"/>
                    </w:rPr>
                  </w:pPr>
                </w:p>
                <w:p w14:paraId="1E424819" w14:textId="042113CD" w:rsidR="007F26F2" w:rsidRDefault="007F26F2" w:rsidP="007F26F2">
                  <w:pPr>
                    <w:jc w:val="both"/>
                    <w:rPr>
                      <w:b w:val="0"/>
                    </w:rPr>
                  </w:pPr>
                  <w:r w:rsidRPr="007F26F2">
                    <w:rPr>
                      <w:b w:val="0"/>
                    </w:rPr>
                    <w:t>Consideraciones</w:t>
                  </w:r>
                </w:p>
                <w:p w14:paraId="04014278" w14:textId="77777777" w:rsidR="007F26F2" w:rsidRPr="007F26F2" w:rsidRDefault="007F26F2" w:rsidP="007F26F2">
                  <w:pPr>
                    <w:jc w:val="both"/>
                    <w:rPr>
                      <w:b w:val="0"/>
                    </w:rPr>
                  </w:pPr>
                </w:p>
                <w:p w14:paraId="6FD4B322" w14:textId="77777777" w:rsidR="007F26F2" w:rsidRPr="007F26F2" w:rsidRDefault="007F26F2" w:rsidP="007F26F2">
                  <w:pPr>
                    <w:jc w:val="both"/>
                    <w:rPr>
                      <w:b w:val="0"/>
                    </w:rPr>
                  </w:pPr>
                  <w:r w:rsidRPr="007F26F2">
                    <w:rPr>
                      <w:b w:val="0"/>
                    </w:rPr>
                    <w:t>Para toda la actividad se valorará el trabajo en equipo, el orden y la claridad de la documentación.</w:t>
                  </w:r>
                </w:p>
                <w:p w14:paraId="4DE90734" w14:textId="2C554928" w:rsidR="007F26F2" w:rsidRPr="00AB5576" w:rsidRDefault="007F26F2" w:rsidP="007F26F2">
                  <w:pPr>
                    <w:jc w:val="both"/>
                    <w:rPr>
                      <w:sz w:val="24"/>
                      <w:szCs w:val="24"/>
                    </w:rPr>
                  </w:pPr>
                  <w:r w:rsidRPr="007F26F2">
                    <w:rPr>
                      <w:b w:val="0"/>
                    </w:rPr>
                    <w:t>Es necesario la creación de un pequeño </w:t>
                  </w:r>
                  <w:r w:rsidRPr="007F26F2">
                    <w:rPr>
                      <w:bCs/>
                    </w:rPr>
                    <w:t>documento formal </w:t>
                  </w:r>
                  <w:r w:rsidRPr="007F26F2">
                    <w:rPr>
                      <w:b w:val="0"/>
                    </w:rPr>
                    <w:t xml:space="preserve">sobre la actividad (1-2 páginas), indicando los componentes del equipo, la URL del repositorio GITHUB compartido, las decisiones tomadas y la labor de cada integrante del </w:t>
                  </w:r>
                  <w:r>
                    <w:rPr>
                      <w:b w:val="0"/>
                    </w:rPr>
                    <w:t>grupo.</w:t>
                  </w:r>
                </w:p>
              </w:tc>
            </w:tr>
          </w:tbl>
          <w:p w14:paraId="6FBD7AA4" w14:textId="77777777" w:rsidR="007F26F2" w:rsidRDefault="007F26F2" w:rsidP="001B784B">
            <w:pPr>
              <w:pStyle w:val="Contenido"/>
              <w:jc w:val="both"/>
              <w:rPr>
                <w:noProof/>
              </w:rPr>
            </w:pPr>
          </w:p>
        </w:tc>
      </w:tr>
    </w:tbl>
    <w:p w14:paraId="2C8628ED" w14:textId="77777777" w:rsidR="007F26F2" w:rsidRDefault="007F26F2" w:rsidP="007F26F2">
      <w:pPr>
        <w:rPr>
          <w:rFonts w:asciiTheme="majorHAnsi" w:eastAsiaTheme="majorEastAsia" w:hAnsiTheme="majorHAnsi" w:cstheme="majorBidi"/>
          <w:b w:val="0"/>
          <w:bCs/>
          <w:noProof/>
          <w:sz w:val="52"/>
          <w:szCs w:val="44"/>
          <w:lang w:bidi="es-ES"/>
        </w:rPr>
      </w:pPr>
      <w:r>
        <w:rPr>
          <w:noProof/>
          <w:sz w:val="52"/>
          <w:szCs w:val="44"/>
          <w:lang w:bidi="es-ES"/>
        </w:rPr>
        <w:br w:type="page"/>
      </w:r>
    </w:p>
    <w:p w14:paraId="31DCE543" w14:textId="77777777" w:rsidR="007F26F2" w:rsidRPr="00AE389B" w:rsidRDefault="007F26F2" w:rsidP="007F26F2">
      <w:pPr>
        <w:pStyle w:val="Ttulo"/>
        <w:jc w:val="both"/>
        <w:rPr>
          <w:noProof/>
          <w:sz w:val="52"/>
          <w:szCs w:val="44"/>
          <w:lang w:bidi="es-ES"/>
        </w:rPr>
      </w:pPr>
      <w:r>
        <w:rPr>
          <w:noProof/>
          <w:sz w:val="52"/>
          <w:szCs w:val="44"/>
          <w:lang w:bidi="es-ES"/>
        </w:rPr>
        <w:lastRenderedPageBreak/>
        <w:t>Distribución del trabajo</w:t>
      </w:r>
    </w:p>
    <w:p w14:paraId="02541B07" w14:textId="77777777" w:rsidR="007F26F2" w:rsidRDefault="007F26F2" w:rsidP="007F26F2">
      <w:pPr>
        <w:pStyle w:val="Contenido"/>
        <w:jc w:val="both"/>
        <w:rPr>
          <w:bCs/>
          <w:noProof/>
        </w:rPr>
      </w:pPr>
    </w:p>
    <w:p w14:paraId="6F9D8D4B" w14:textId="77777777" w:rsidR="007F26F2" w:rsidRPr="007F26F2" w:rsidRDefault="007F26F2" w:rsidP="007F26F2">
      <w:pPr>
        <w:jc w:val="both"/>
        <w:rPr>
          <w:b w:val="0"/>
        </w:rPr>
      </w:pPr>
      <w:r w:rsidRPr="007F26F2">
        <w:rPr>
          <w:b w:val="0"/>
        </w:rPr>
        <w:t>Lo primero que acordamos fue el reparto de la tarea, la cual fue facil esta vez, ya que solo faltaba Raúl de crear el documento explicativo, con lo cual le toco a él y como las pruebas sobres las clases tenian que ser sobre clases de los compañeros, se acordo que; David haria las pruebas sobre las clases resta y cociente, Pavlo sobre la clase suma y Raúl sobre la clase Producto.</w:t>
      </w:r>
    </w:p>
    <w:p w14:paraId="0A426778" w14:textId="77777777" w:rsidR="007F26F2" w:rsidRPr="007F26F2" w:rsidRDefault="007F26F2" w:rsidP="007F26F2">
      <w:pPr>
        <w:jc w:val="both"/>
        <w:rPr>
          <w:b w:val="0"/>
        </w:rPr>
      </w:pPr>
    </w:p>
    <w:p w14:paraId="30881C52" w14:textId="77777777" w:rsidR="007F26F2" w:rsidRPr="007F26F2" w:rsidRDefault="007F26F2" w:rsidP="007F26F2">
      <w:pPr>
        <w:jc w:val="both"/>
        <w:rPr>
          <w:b w:val="0"/>
        </w:rPr>
      </w:pPr>
      <w:r w:rsidRPr="007F26F2">
        <w:rPr>
          <w:b w:val="0"/>
        </w:rPr>
        <w:t xml:space="preserve">Desde el principio se acordo que cada vez que trabajaramos sobre nuestro proyecto, lo comunicaramos y siempre se realizara un primer pull para ver los cambios realizados por los compañeros y un push al terminar para dejarlo actualizado. En todo momento se mantuvo comunicación por whatsapp sobre la realización del trabajo. Al ser nuestro tercer trabajo juntos, se noto que ya nos conociamos más y todo fluyo mucho mejor. </w:t>
      </w:r>
    </w:p>
    <w:p w14:paraId="70B33254" w14:textId="77777777" w:rsidR="007F26F2" w:rsidRPr="007F26F2" w:rsidRDefault="007F26F2" w:rsidP="007F26F2">
      <w:pPr>
        <w:jc w:val="both"/>
        <w:rPr>
          <w:b w:val="0"/>
        </w:rPr>
      </w:pPr>
    </w:p>
    <w:p w14:paraId="259EB7BA" w14:textId="77777777" w:rsidR="007F26F2" w:rsidRPr="007F26F2" w:rsidRDefault="007F26F2" w:rsidP="007F26F2">
      <w:pPr>
        <w:jc w:val="both"/>
        <w:rPr>
          <w:b w:val="0"/>
        </w:rPr>
      </w:pPr>
      <w:r w:rsidRPr="007F26F2">
        <w:rPr>
          <w:b w:val="0"/>
        </w:rPr>
        <w:t>Cada desarrollador realizará un pequeño documento con los pasos que ha seguido para añadirlo a este documento de Actividad y que será subido también al respositorio.</w:t>
      </w:r>
    </w:p>
    <w:p w14:paraId="54FB341C" w14:textId="77777777" w:rsidR="007F26F2" w:rsidRDefault="007F26F2" w:rsidP="007F26F2">
      <w:pPr>
        <w:rPr>
          <w:rFonts w:asciiTheme="majorHAnsi" w:eastAsiaTheme="majorEastAsia" w:hAnsiTheme="majorHAnsi" w:cstheme="majorBidi"/>
          <w:b w:val="0"/>
          <w:bCs/>
          <w:noProof/>
          <w:sz w:val="52"/>
          <w:szCs w:val="44"/>
          <w:lang w:bidi="es-ES"/>
        </w:rPr>
      </w:pPr>
      <w:r>
        <w:rPr>
          <w:noProof/>
          <w:sz w:val="52"/>
          <w:szCs w:val="44"/>
          <w:lang w:bidi="es-ES"/>
        </w:rPr>
        <w:br w:type="page"/>
      </w:r>
    </w:p>
    <w:p w14:paraId="440AF255" w14:textId="77777777" w:rsidR="007F26F2" w:rsidRPr="00AE389B" w:rsidRDefault="007F26F2" w:rsidP="007F26F2">
      <w:pPr>
        <w:pStyle w:val="Ttulo"/>
        <w:jc w:val="both"/>
        <w:rPr>
          <w:noProof/>
          <w:sz w:val="52"/>
          <w:szCs w:val="44"/>
          <w:lang w:bidi="es-ES"/>
        </w:rPr>
      </w:pPr>
      <w:r>
        <w:rPr>
          <w:noProof/>
          <w:sz w:val="52"/>
          <w:szCs w:val="44"/>
          <w:lang w:bidi="es-ES"/>
        </w:rPr>
        <w:lastRenderedPageBreak/>
        <w:t>P</w:t>
      </w:r>
      <w:r w:rsidRPr="00AE389B">
        <w:rPr>
          <w:noProof/>
          <w:sz w:val="52"/>
          <w:szCs w:val="44"/>
          <w:lang w:bidi="es-ES"/>
        </w:rPr>
        <w:t>asos realizados por cada desarrollador</w:t>
      </w:r>
    </w:p>
    <w:p w14:paraId="72FF90C0" w14:textId="77777777" w:rsidR="007F26F2" w:rsidRPr="00894669" w:rsidRDefault="007F26F2" w:rsidP="007F26F2">
      <w:pPr>
        <w:jc w:val="both"/>
        <w:rPr>
          <w:b w:val="0"/>
          <w:bCs/>
          <w:caps/>
          <w:noProof/>
          <w:spacing w:val="20"/>
          <w:sz w:val="32"/>
          <w:u w:val="single"/>
        </w:rPr>
      </w:pPr>
      <w:r w:rsidRPr="00894669">
        <w:rPr>
          <w:bCs/>
          <w:caps/>
          <w:noProof/>
          <w:spacing w:val="20"/>
          <w:sz w:val="32"/>
          <w:u w:val="single"/>
        </w:rPr>
        <w:t xml:space="preserve">Pavlo Dudnyk Petrenko </w:t>
      </w:r>
    </w:p>
    <w:p w14:paraId="516108D7" w14:textId="77777777" w:rsidR="007F26F2" w:rsidRDefault="007F26F2" w:rsidP="007F26F2">
      <w:pPr>
        <w:pStyle w:val="Subttulo"/>
        <w:framePr w:hSpace="0" w:wrap="auto" w:vAnchor="margin" w:hAnchor="text" w:yAlign="inline"/>
        <w:jc w:val="both"/>
        <w:rPr>
          <w:b/>
          <w:bCs/>
          <w:noProof/>
          <w:u w:val="single"/>
        </w:rPr>
      </w:pPr>
    </w:p>
    <w:p w14:paraId="129CF9F3" w14:textId="77777777" w:rsidR="007F26F2" w:rsidRPr="007F26F2" w:rsidRDefault="007F26F2" w:rsidP="007F26F2">
      <w:pPr>
        <w:jc w:val="both"/>
        <w:rPr>
          <w:b w:val="0"/>
        </w:rPr>
      </w:pPr>
      <w:r w:rsidRPr="007F26F2">
        <w:rPr>
          <w:b w:val="0"/>
        </w:rPr>
        <w:t xml:space="preserve">1-. Se ha clonado el repositorio de </w:t>
      </w:r>
      <w:proofErr w:type="spellStart"/>
      <w:r w:rsidRPr="007F26F2">
        <w:rPr>
          <w:b w:val="0"/>
        </w:rPr>
        <w:t>github</w:t>
      </w:r>
      <w:proofErr w:type="spellEnd"/>
      <w:r w:rsidRPr="007F26F2">
        <w:rPr>
          <w:b w:val="0"/>
        </w:rPr>
        <w:t xml:space="preserve"> para tenerlo en una carpeta diferente, por tema de orden, apuntes y estudio.</w:t>
      </w:r>
    </w:p>
    <w:p w14:paraId="2B2D8A96" w14:textId="77777777" w:rsidR="007F26F2" w:rsidRPr="007F26F2" w:rsidRDefault="007F26F2" w:rsidP="007F26F2">
      <w:pPr>
        <w:jc w:val="both"/>
        <w:rPr>
          <w:b w:val="0"/>
        </w:rPr>
      </w:pPr>
      <w:r w:rsidRPr="007F26F2">
        <w:rPr>
          <w:b w:val="0"/>
        </w:rPr>
        <w:t>2-. Se crea el archivo .</w:t>
      </w:r>
      <w:proofErr w:type="spellStart"/>
      <w:r w:rsidRPr="007F26F2">
        <w:rPr>
          <w:b w:val="0"/>
        </w:rPr>
        <w:t>gitignore</w:t>
      </w:r>
      <w:proofErr w:type="spellEnd"/>
      <w:r w:rsidRPr="007F26F2">
        <w:rPr>
          <w:b w:val="0"/>
        </w:rPr>
        <w:t>.</w:t>
      </w:r>
    </w:p>
    <w:p w14:paraId="0D2A75E3" w14:textId="77777777" w:rsidR="007F26F2" w:rsidRPr="007F26F2" w:rsidRDefault="007F26F2" w:rsidP="007F26F2">
      <w:pPr>
        <w:jc w:val="both"/>
        <w:rPr>
          <w:b w:val="0"/>
        </w:rPr>
      </w:pPr>
      <w:r w:rsidRPr="007F26F2">
        <w:rPr>
          <w:b w:val="0"/>
        </w:rPr>
        <w:t xml:space="preserve">3-. Se crea la carpeta “test” y se añade al </w:t>
      </w:r>
      <w:proofErr w:type="spellStart"/>
      <w:r w:rsidRPr="007F26F2">
        <w:rPr>
          <w:b w:val="0"/>
        </w:rPr>
        <w:t>classpath</w:t>
      </w:r>
      <w:proofErr w:type="spellEnd"/>
    </w:p>
    <w:p w14:paraId="30F92D54" w14:textId="77777777" w:rsidR="007F26F2" w:rsidRPr="007F26F2" w:rsidRDefault="007F26F2" w:rsidP="007F26F2">
      <w:pPr>
        <w:jc w:val="both"/>
        <w:rPr>
          <w:b w:val="0"/>
        </w:rPr>
      </w:pPr>
      <w:r w:rsidRPr="007F26F2">
        <w:rPr>
          <w:b w:val="0"/>
        </w:rPr>
        <w:t xml:space="preserve">4-. Se ha </w:t>
      </w:r>
      <w:proofErr w:type="spellStart"/>
      <w:r w:rsidRPr="007F26F2">
        <w:rPr>
          <w:b w:val="0"/>
        </w:rPr>
        <w:t>crado</w:t>
      </w:r>
      <w:proofErr w:type="spellEnd"/>
      <w:r w:rsidRPr="007F26F2">
        <w:rPr>
          <w:b w:val="0"/>
        </w:rPr>
        <w:t xml:space="preserve"> un </w:t>
      </w:r>
      <w:proofErr w:type="spellStart"/>
      <w:r w:rsidRPr="007F26F2">
        <w:rPr>
          <w:b w:val="0"/>
        </w:rPr>
        <w:t>package</w:t>
      </w:r>
      <w:proofErr w:type="spellEnd"/>
      <w:r w:rsidRPr="007F26F2">
        <w:rPr>
          <w:b w:val="0"/>
        </w:rPr>
        <w:t xml:space="preserve"> nuevo dentro de suma.</w:t>
      </w:r>
    </w:p>
    <w:p w14:paraId="624CBB44" w14:textId="77777777" w:rsidR="007F26F2" w:rsidRPr="007F26F2" w:rsidRDefault="007F26F2" w:rsidP="007F26F2">
      <w:pPr>
        <w:jc w:val="both"/>
        <w:rPr>
          <w:b w:val="0"/>
        </w:rPr>
      </w:pPr>
      <w:r w:rsidRPr="007F26F2">
        <w:rPr>
          <w:b w:val="0"/>
        </w:rPr>
        <w:t xml:space="preserve">5-. Sobre la rama Master se ha creado la carpeta, el </w:t>
      </w:r>
      <w:proofErr w:type="spellStart"/>
      <w:r w:rsidRPr="007F26F2">
        <w:rPr>
          <w:b w:val="0"/>
        </w:rPr>
        <w:t>package</w:t>
      </w:r>
      <w:proofErr w:type="spellEnd"/>
      <w:r w:rsidRPr="007F26F2">
        <w:rPr>
          <w:b w:val="0"/>
        </w:rPr>
        <w:t xml:space="preserve"> y se ha hecho el </w:t>
      </w:r>
      <w:proofErr w:type="spellStart"/>
      <w:r w:rsidRPr="007F26F2">
        <w:rPr>
          <w:b w:val="0"/>
        </w:rPr>
        <w:t>push</w:t>
      </w:r>
      <w:proofErr w:type="spellEnd"/>
      <w:r w:rsidRPr="007F26F2">
        <w:rPr>
          <w:b w:val="0"/>
        </w:rPr>
        <w:t xml:space="preserve"> para que los compañeros lo tengan disponible.</w:t>
      </w:r>
    </w:p>
    <w:p w14:paraId="34B9120B" w14:textId="77777777" w:rsidR="007F26F2" w:rsidRPr="007F26F2" w:rsidRDefault="007F26F2" w:rsidP="007F26F2">
      <w:pPr>
        <w:jc w:val="both"/>
        <w:rPr>
          <w:b w:val="0"/>
        </w:rPr>
      </w:pPr>
      <w:r w:rsidRPr="007F26F2">
        <w:rPr>
          <w:b w:val="0"/>
        </w:rPr>
        <w:t>6-. Me cambio a una rama aparte para trabajar yo</w:t>
      </w:r>
    </w:p>
    <w:p w14:paraId="3AF610E1" w14:textId="77777777" w:rsidR="007F26F2" w:rsidRPr="007F26F2" w:rsidRDefault="007F26F2" w:rsidP="007F26F2">
      <w:pPr>
        <w:jc w:val="both"/>
        <w:rPr>
          <w:b w:val="0"/>
        </w:rPr>
      </w:pPr>
      <w:r w:rsidRPr="007F26F2">
        <w:rPr>
          <w:b w:val="0"/>
        </w:rPr>
        <w:t xml:space="preserve">7-. He ido haciendo pruebas y me he encontrado que un método no funcionaba cómo yo lo había entendido, es el método </w:t>
      </w:r>
      <w:proofErr w:type="spellStart"/>
      <w:r w:rsidRPr="007F26F2">
        <w:rPr>
          <w:b w:val="0"/>
        </w:rPr>
        <w:t>valorAcumulado</w:t>
      </w:r>
      <w:proofErr w:type="spellEnd"/>
      <w:r w:rsidRPr="007F26F2">
        <w:rPr>
          <w:b w:val="0"/>
        </w:rPr>
        <w:t xml:space="preserve">, en la </w:t>
      </w:r>
      <w:proofErr w:type="spellStart"/>
      <w:r w:rsidRPr="007F26F2">
        <w:rPr>
          <w:b w:val="0"/>
        </w:rPr>
        <w:t>documentaicón</w:t>
      </w:r>
      <w:proofErr w:type="spellEnd"/>
      <w:r w:rsidRPr="007F26F2">
        <w:rPr>
          <w:b w:val="0"/>
        </w:rPr>
        <w:t xml:space="preserve"> indica que devuelve la suma de varios números recibidos, pero la </w:t>
      </w:r>
      <w:proofErr w:type="spellStart"/>
      <w:r w:rsidRPr="007F26F2">
        <w:rPr>
          <w:b w:val="0"/>
        </w:rPr>
        <w:t>funionalidad</w:t>
      </w:r>
      <w:proofErr w:type="spellEnd"/>
      <w:r w:rsidRPr="007F26F2">
        <w:rPr>
          <w:b w:val="0"/>
        </w:rPr>
        <w:t xml:space="preserve"> que tenía es que devolvía el acumulado de todos los métodos de la clase, cómo yo no lo entendí así, </w:t>
      </w:r>
      <w:proofErr w:type="spellStart"/>
      <w:r w:rsidRPr="007F26F2">
        <w:rPr>
          <w:b w:val="0"/>
        </w:rPr>
        <w:t>decidi</w:t>
      </w:r>
      <w:proofErr w:type="spellEnd"/>
      <w:r w:rsidRPr="007F26F2">
        <w:rPr>
          <w:b w:val="0"/>
        </w:rPr>
        <w:t xml:space="preserve"> modificarlo.</w:t>
      </w:r>
    </w:p>
    <w:p w14:paraId="0CF25C43" w14:textId="77777777" w:rsidR="007F26F2" w:rsidRPr="007F26F2" w:rsidRDefault="007F26F2" w:rsidP="007F26F2">
      <w:pPr>
        <w:jc w:val="both"/>
        <w:rPr>
          <w:b w:val="0"/>
        </w:rPr>
      </w:pPr>
      <w:r w:rsidRPr="007F26F2">
        <w:rPr>
          <w:b w:val="0"/>
        </w:rPr>
        <w:t xml:space="preserve">8-. Habiendo terminado mi parte, hice un último </w:t>
      </w:r>
      <w:proofErr w:type="spellStart"/>
      <w:r w:rsidRPr="007F26F2">
        <w:rPr>
          <w:b w:val="0"/>
        </w:rPr>
        <w:t>commit</w:t>
      </w:r>
      <w:proofErr w:type="spellEnd"/>
      <w:r w:rsidRPr="007F26F2">
        <w:rPr>
          <w:b w:val="0"/>
        </w:rPr>
        <w:t xml:space="preserve"> en mi </w:t>
      </w:r>
      <w:proofErr w:type="spellStart"/>
      <w:r w:rsidRPr="007F26F2">
        <w:rPr>
          <w:b w:val="0"/>
        </w:rPr>
        <w:t>branch</w:t>
      </w:r>
      <w:proofErr w:type="spellEnd"/>
      <w:r w:rsidRPr="007F26F2">
        <w:rPr>
          <w:b w:val="0"/>
        </w:rPr>
        <w:t xml:space="preserve"> individual, pera seguidamente hacer un </w:t>
      </w:r>
      <w:proofErr w:type="spellStart"/>
      <w:r w:rsidRPr="007F26F2">
        <w:rPr>
          <w:b w:val="0"/>
        </w:rPr>
        <w:t>merge</w:t>
      </w:r>
      <w:proofErr w:type="spellEnd"/>
      <w:r w:rsidRPr="007F26F2">
        <w:rPr>
          <w:b w:val="0"/>
        </w:rPr>
        <w:t xml:space="preserve"> con </w:t>
      </w:r>
      <w:proofErr w:type="spellStart"/>
      <w:r w:rsidRPr="007F26F2">
        <w:rPr>
          <w:b w:val="0"/>
        </w:rPr>
        <w:t>al</w:t>
      </w:r>
      <w:proofErr w:type="spellEnd"/>
      <w:r w:rsidRPr="007F26F2">
        <w:rPr>
          <w:b w:val="0"/>
        </w:rPr>
        <w:t xml:space="preserve"> rama master y poder hacer un </w:t>
      </w:r>
      <w:proofErr w:type="spellStart"/>
      <w:r w:rsidRPr="007F26F2">
        <w:rPr>
          <w:b w:val="0"/>
        </w:rPr>
        <w:t>push</w:t>
      </w:r>
      <w:proofErr w:type="spellEnd"/>
      <w:r w:rsidRPr="007F26F2">
        <w:rPr>
          <w:b w:val="0"/>
        </w:rPr>
        <w:t xml:space="preserve"> para que mis compañeros tengan disponibles mis cambios.</w:t>
      </w:r>
    </w:p>
    <w:p w14:paraId="48CA259F" w14:textId="77777777" w:rsidR="007F26F2" w:rsidRPr="00894669" w:rsidRDefault="007F26F2" w:rsidP="007F26F2">
      <w:pPr>
        <w:jc w:val="both"/>
        <w:rPr>
          <w:bCs/>
        </w:rPr>
      </w:pPr>
    </w:p>
    <w:p w14:paraId="0E120FD8" w14:textId="77777777" w:rsidR="007F26F2" w:rsidRDefault="007F26F2" w:rsidP="007F26F2">
      <w:pPr>
        <w:jc w:val="both"/>
        <w:rPr>
          <w:b w:val="0"/>
          <w:bCs/>
          <w:caps/>
          <w:noProof/>
          <w:spacing w:val="20"/>
          <w:sz w:val="32"/>
          <w:u w:val="single"/>
        </w:rPr>
      </w:pPr>
      <w:r w:rsidRPr="007F26F2">
        <w:rPr>
          <w:caps/>
          <w:noProof/>
          <w:spacing w:val="20"/>
          <w:sz w:val="32"/>
          <w:u w:val="single"/>
        </w:rPr>
        <w:t>DA</w:t>
      </w:r>
      <w:r w:rsidRPr="00894669">
        <w:rPr>
          <w:bCs/>
          <w:caps/>
          <w:noProof/>
          <w:spacing w:val="20"/>
          <w:sz w:val="32"/>
          <w:u w:val="single"/>
        </w:rPr>
        <w:t>VID MENÉNDEZ NUÑEZ</w:t>
      </w:r>
    </w:p>
    <w:p w14:paraId="65F68518" w14:textId="77777777" w:rsidR="007F26F2" w:rsidRPr="00894669" w:rsidRDefault="007F26F2" w:rsidP="007F26F2">
      <w:pPr>
        <w:jc w:val="both"/>
        <w:rPr>
          <w:b w:val="0"/>
          <w:bCs/>
          <w:caps/>
          <w:noProof/>
          <w:spacing w:val="20"/>
          <w:sz w:val="32"/>
          <w:u w:val="single"/>
        </w:rPr>
      </w:pPr>
    </w:p>
    <w:p w14:paraId="3D5CC954" w14:textId="77777777" w:rsidR="007F26F2" w:rsidRPr="007F26F2" w:rsidRDefault="007F26F2" w:rsidP="007F26F2">
      <w:pPr>
        <w:jc w:val="both"/>
        <w:rPr>
          <w:b w:val="0"/>
        </w:rPr>
      </w:pPr>
      <w:r w:rsidRPr="007F26F2">
        <w:rPr>
          <w:b w:val="0"/>
        </w:rPr>
        <w:t xml:space="preserve">1-. Al haber cambiado de ordenador he tenido que volver a configura Git y me creo la rama </w:t>
      </w:r>
      <w:proofErr w:type="spellStart"/>
      <w:r w:rsidRPr="007F26F2">
        <w:rPr>
          <w:b w:val="0"/>
        </w:rPr>
        <w:t>main</w:t>
      </w:r>
      <w:proofErr w:type="spellEnd"/>
      <w:r w:rsidRPr="007F26F2">
        <w:rPr>
          <w:b w:val="0"/>
        </w:rPr>
        <w:t>. Cambio de rama a la Master y subo los cambios.</w:t>
      </w:r>
    </w:p>
    <w:p w14:paraId="2BA46CAA" w14:textId="77777777" w:rsidR="007F26F2" w:rsidRPr="007F26F2" w:rsidRDefault="007F26F2" w:rsidP="007F26F2">
      <w:pPr>
        <w:jc w:val="both"/>
        <w:rPr>
          <w:b w:val="0"/>
        </w:rPr>
      </w:pPr>
      <w:r w:rsidRPr="007F26F2">
        <w:rPr>
          <w:b w:val="0"/>
        </w:rPr>
        <w:t>2-. Creo los paquetes División y Resta dentro de la carpeta Test.</w:t>
      </w:r>
    </w:p>
    <w:p w14:paraId="5DE984BB" w14:textId="77777777" w:rsidR="007F26F2" w:rsidRPr="007F26F2" w:rsidRDefault="007F26F2" w:rsidP="007F26F2">
      <w:pPr>
        <w:jc w:val="both"/>
        <w:rPr>
          <w:b w:val="0"/>
        </w:rPr>
      </w:pPr>
      <w:r w:rsidRPr="007F26F2">
        <w:rPr>
          <w:b w:val="0"/>
        </w:rPr>
        <w:t>3-. Implemento varias pruebas dependiendo del método, que quedan detalladas en los test.</w:t>
      </w:r>
    </w:p>
    <w:p w14:paraId="6295E501" w14:textId="77777777" w:rsidR="007F26F2" w:rsidRPr="007F26F2" w:rsidRDefault="007F26F2" w:rsidP="007F26F2">
      <w:pPr>
        <w:jc w:val="both"/>
        <w:rPr>
          <w:b w:val="0"/>
        </w:rPr>
      </w:pPr>
      <w:r w:rsidRPr="007F26F2">
        <w:rPr>
          <w:b w:val="0"/>
        </w:rPr>
        <w:t xml:space="preserve">4-. En los campos que son </w:t>
      </w:r>
      <w:proofErr w:type="spellStart"/>
      <w:r w:rsidRPr="007F26F2">
        <w:rPr>
          <w:b w:val="0"/>
        </w:rPr>
        <w:t>double</w:t>
      </w:r>
      <w:proofErr w:type="spellEnd"/>
      <w:r w:rsidRPr="007F26F2">
        <w:rPr>
          <w:b w:val="0"/>
        </w:rPr>
        <w:t xml:space="preserve"> cuya ecuación da varios decimales he redondeado a sólo 2 decimales para poder tratar mejor los resultados del test.</w:t>
      </w:r>
    </w:p>
    <w:p w14:paraId="2B7F46DC" w14:textId="77777777" w:rsidR="007F26F2" w:rsidRPr="007F26F2" w:rsidRDefault="007F26F2" w:rsidP="007F26F2">
      <w:pPr>
        <w:jc w:val="both"/>
        <w:rPr>
          <w:b w:val="0"/>
        </w:rPr>
      </w:pPr>
      <w:r w:rsidRPr="007F26F2">
        <w:rPr>
          <w:b w:val="0"/>
        </w:rPr>
        <w:t xml:space="preserve">5-. Para el método invertir cambio los atributos a </w:t>
      </w:r>
      <w:proofErr w:type="spellStart"/>
      <w:r w:rsidRPr="007F26F2">
        <w:rPr>
          <w:b w:val="0"/>
        </w:rPr>
        <w:t>double</w:t>
      </w:r>
      <w:proofErr w:type="spellEnd"/>
      <w:r w:rsidRPr="007F26F2">
        <w:rPr>
          <w:b w:val="0"/>
        </w:rPr>
        <w:t xml:space="preserve"> para que el resultado no sea siempre cero y pueda comprobarse mejor el método.</w:t>
      </w:r>
    </w:p>
    <w:p w14:paraId="4CCE2430" w14:textId="77777777" w:rsidR="007F26F2" w:rsidRPr="007F26F2" w:rsidRDefault="007F26F2" w:rsidP="007F26F2">
      <w:pPr>
        <w:jc w:val="both"/>
        <w:rPr>
          <w:b w:val="0"/>
        </w:rPr>
      </w:pPr>
      <w:r w:rsidRPr="007F26F2">
        <w:rPr>
          <w:b w:val="0"/>
        </w:rPr>
        <w:t xml:space="preserve">6-. He ido realizando diferentes </w:t>
      </w:r>
      <w:proofErr w:type="spellStart"/>
      <w:r w:rsidRPr="007F26F2">
        <w:rPr>
          <w:b w:val="0"/>
        </w:rPr>
        <w:t>pull</w:t>
      </w:r>
      <w:proofErr w:type="spellEnd"/>
      <w:r w:rsidRPr="007F26F2">
        <w:rPr>
          <w:b w:val="0"/>
        </w:rPr>
        <w:t>/</w:t>
      </w:r>
      <w:proofErr w:type="spellStart"/>
      <w:r w:rsidRPr="007F26F2">
        <w:rPr>
          <w:b w:val="0"/>
        </w:rPr>
        <w:t>push</w:t>
      </w:r>
      <w:proofErr w:type="spellEnd"/>
      <w:r w:rsidRPr="007F26F2">
        <w:rPr>
          <w:b w:val="0"/>
        </w:rPr>
        <w:t xml:space="preserve"> según he ido avanzando en los test.</w:t>
      </w:r>
    </w:p>
    <w:p w14:paraId="1B4F1D1B" w14:textId="77777777" w:rsidR="007F26F2" w:rsidRPr="007F26F2" w:rsidRDefault="007F26F2" w:rsidP="007F26F2">
      <w:pPr>
        <w:jc w:val="both"/>
        <w:rPr>
          <w:b w:val="0"/>
        </w:rPr>
      </w:pPr>
      <w:r w:rsidRPr="007F26F2">
        <w:rPr>
          <w:b w:val="0"/>
        </w:rPr>
        <w:t>7-. Todos los métodos funcionaron según se esperaba.</w:t>
      </w:r>
    </w:p>
    <w:p w14:paraId="451C5C37" w14:textId="77777777" w:rsidR="007F26F2" w:rsidRDefault="007F26F2" w:rsidP="007F26F2"/>
    <w:p w14:paraId="6C0A87CA" w14:textId="1552A694" w:rsidR="007F26F2" w:rsidRDefault="007F26F2" w:rsidP="007F26F2">
      <w:pPr>
        <w:jc w:val="both"/>
        <w:rPr>
          <w:bCs/>
          <w:caps/>
          <w:noProof/>
          <w:spacing w:val="20"/>
          <w:sz w:val="32"/>
          <w:u w:val="single"/>
        </w:rPr>
      </w:pPr>
      <w:r w:rsidRPr="00894669">
        <w:rPr>
          <w:bCs/>
          <w:caps/>
          <w:noProof/>
          <w:spacing w:val="20"/>
          <w:sz w:val="32"/>
          <w:u w:val="single"/>
        </w:rPr>
        <w:lastRenderedPageBreak/>
        <w:t>RAÚL MORENO RODRIGO</w:t>
      </w:r>
    </w:p>
    <w:p w14:paraId="1ECD463F" w14:textId="77777777" w:rsidR="007F26F2" w:rsidRPr="00894669" w:rsidRDefault="007F26F2" w:rsidP="007F26F2">
      <w:pPr>
        <w:jc w:val="both"/>
        <w:rPr>
          <w:b w:val="0"/>
          <w:bCs/>
          <w:caps/>
          <w:noProof/>
          <w:spacing w:val="20"/>
          <w:sz w:val="32"/>
          <w:u w:val="single"/>
        </w:rPr>
      </w:pPr>
    </w:p>
    <w:p w14:paraId="6B083A1B" w14:textId="77777777" w:rsidR="007F26F2" w:rsidRPr="007F26F2" w:rsidRDefault="007F26F2" w:rsidP="007F26F2">
      <w:pPr>
        <w:jc w:val="both"/>
        <w:rPr>
          <w:b w:val="0"/>
        </w:rPr>
      </w:pPr>
      <w:r w:rsidRPr="007F26F2">
        <w:rPr>
          <w:b w:val="0"/>
        </w:rPr>
        <w:t>1-. El primer paso a realizar fue un “Pull” para tener actualizado el repositorio y seguidamente cree la rama “</w:t>
      </w:r>
      <w:proofErr w:type="spellStart"/>
      <w:r w:rsidRPr="007F26F2">
        <w:rPr>
          <w:b w:val="0"/>
        </w:rPr>
        <w:t>testproducto</w:t>
      </w:r>
      <w:proofErr w:type="spellEnd"/>
      <w:r w:rsidRPr="007F26F2">
        <w:rPr>
          <w:b w:val="0"/>
        </w:rPr>
        <w:t>” para poder trabajar sobre ella.</w:t>
      </w:r>
    </w:p>
    <w:p w14:paraId="35AA030A" w14:textId="77777777" w:rsidR="007F26F2" w:rsidRPr="007F26F2" w:rsidRDefault="007F26F2" w:rsidP="007F26F2">
      <w:pPr>
        <w:jc w:val="both"/>
        <w:rPr>
          <w:b w:val="0"/>
        </w:rPr>
      </w:pPr>
      <w:r w:rsidRPr="007F26F2">
        <w:rPr>
          <w:b w:val="0"/>
        </w:rPr>
        <w:t xml:space="preserve">2-. Se crea la clase de pruebas y los befores y </w:t>
      </w:r>
      <w:proofErr w:type="spellStart"/>
      <w:r w:rsidRPr="007F26F2">
        <w:rPr>
          <w:b w:val="0"/>
        </w:rPr>
        <w:t>afters</w:t>
      </w:r>
      <w:proofErr w:type="spellEnd"/>
      <w:r w:rsidRPr="007F26F2">
        <w:rPr>
          <w:b w:val="0"/>
        </w:rPr>
        <w:t xml:space="preserve"> que acompañaran estas pruebas.</w:t>
      </w:r>
    </w:p>
    <w:p w14:paraId="56435965" w14:textId="77777777" w:rsidR="007F26F2" w:rsidRPr="007F26F2" w:rsidRDefault="007F26F2" w:rsidP="007F26F2">
      <w:pPr>
        <w:jc w:val="both"/>
        <w:rPr>
          <w:b w:val="0"/>
        </w:rPr>
      </w:pPr>
      <w:r w:rsidRPr="007F26F2">
        <w:rPr>
          <w:b w:val="0"/>
        </w:rPr>
        <w:t xml:space="preserve">3-. Se realizan las pruebas pertinentes a cada método. Todos los métodos funcionan según esperaba. </w:t>
      </w:r>
    </w:p>
    <w:p w14:paraId="70C94B75" w14:textId="77777777" w:rsidR="007F26F2" w:rsidRPr="007F26F2" w:rsidRDefault="007F26F2" w:rsidP="007F26F2">
      <w:pPr>
        <w:jc w:val="both"/>
        <w:rPr>
          <w:b w:val="0"/>
        </w:rPr>
      </w:pPr>
      <w:r w:rsidRPr="007F26F2">
        <w:rPr>
          <w:b w:val="0"/>
        </w:rPr>
        <w:t xml:space="preserve">4-. Se hace un </w:t>
      </w:r>
      <w:proofErr w:type="spellStart"/>
      <w:r w:rsidRPr="007F26F2">
        <w:rPr>
          <w:b w:val="0"/>
        </w:rPr>
        <w:t>push</w:t>
      </w:r>
      <w:proofErr w:type="spellEnd"/>
      <w:r w:rsidRPr="007F26F2">
        <w:rPr>
          <w:b w:val="0"/>
        </w:rPr>
        <w:t xml:space="preserve"> para que mis compañeros puedan ver mi trabajo.</w:t>
      </w:r>
    </w:p>
    <w:p w14:paraId="7560CA8D" w14:textId="77777777" w:rsidR="007F26F2" w:rsidRPr="007F26F2" w:rsidRDefault="007F26F2" w:rsidP="007F26F2">
      <w:pPr>
        <w:jc w:val="both"/>
        <w:rPr>
          <w:b w:val="0"/>
        </w:rPr>
      </w:pPr>
      <w:r w:rsidRPr="007F26F2">
        <w:rPr>
          <w:b w:val="0"/>
        </w:rPr>
        <w:t>5-. Se recolecta la información aportada por cada desarrollador para plasmarla en este documento.</w:t>
      </w:r>
    </w:p>
    <w:p w14:paraId="1D477797" w14:textId="77777777" w:rsidR="007F26F2" w:rsidRPr="007F26F2" w:rsidRDefault="007F26F2" w:rsidP="007F26F2">
      <w:pPr>
        <w:jc w:val="both"/>
        <w:rPr>
          <w:b w:val="0"/>
        </w:rPr>
      </w:pPr>
      <w:r w:rsidRPr="007F26F2">
        <w:rPr>
          <w:b w:val="0"/>
        </w:rPr>
        <w:t xml:space="preserve">6-. Una vez finalizado este documento, se </w:t>
      </w:r>
      <w:proofErr w:type="spellStart"/>
      <w:r w:rsidRPr="007F26F2">
        <w:rPr>
          <w:b w:val="0"/>
        </w:rPr>
        <w:t>commitea</w:t>
      </w:r>
      <w:proofErr w:type="spellEnd"/>
      <w:r w:rsidRPr="007F26F2">
        <w:rPr>
          <w:b w:val="0"/>
        </w:rPr>
        <w:t xml:space="preserve"> los cambios realizados, se fusiona la rama donde trabaje con la master y se hace un </w:t>
      </w:r>
      <w:proofErr w:type="spellStart"/>
      <w:r w:rsidRPr="007F26F2">
        <w:rPr>
          <w:b w:val="0"/>
        </w:rPr>
        <w:t>push</w:t>
      </w:r>
      <w:proofErr w:type="spellEnd"/>
      <w:r w:rsidRPr="007F26F2">
        <w:rPr>
          <w:b w:val="0"/>
        </w:rPr>
        <w:t xml:space="preserve"> final.</w:t>
      </w:r>
    </w:p>
    <w:p w14:paraId="59C392C7" w14:textId="77777777" w:rsidR="007F26F2" w:rsidRPr="007F26F2" w:rsidRDefault="007F26F2" w:rsidP="007F26F2">
      <w:pPr>
        <w:jc w:val="both"/>
        <w:rPr>
          <w:b w:val="0"/>
        </w:rPr>
      </w:pPr>
      <w:r w:rsidRPr="007F26F2">
        <w:rPr>
          <w:b w:val="0"/>
        </w:rPr>
        <w:t>7-. Se comunica a los compañeros la finalización del trabajo y damos todos el visto bueno.</w:t>
      </w:r>
    </w:p>
    <w:p w14:paraId="3EE2BB9A" w14:textId="77777777" w:rsidR="007F26F2" w:rsidRPr="007F26F2" w:rsidRDefault="007F26F2" w:rsidP="007F26F2">
      <w:pPr>
        <w:jc w:val="both"/>
        <w:rPr>
          <w:b w:val="0"/>
        </w:rPr>
      </w:pPr>
      <w:r w:rsidRPr="007F26F2">
        <w:rPr>
          <w:b w:val="0"/>
        </w:rPr>
        <w:t xml:space="preserve">8-. Se sube a la plataforma </w:t>
      </w:r>
      <w:proofErr w:type="spellStart"/>
      <w:r w:rsidRPr="007F26F2">
        <w:rPr>
          <w:b w:val="0"/>
        </w:rPr>
        <w:t>Edix</w:t>
      </w:r>
      <w:proofErr w:type="spellEnd"/>
      <w:r w:rsidRPr="007F26F2">
        <w:rPr>
          <w:b w:val="0"/>
        </w:rPr>
        <w:t>.</w:t>
      </w:r>
    </w:p>
    <w:p w14:paraId="1B43DE96" w14:textId="77777777" w:rsidR="007F26F2" w:rsidRDefault="007F26F2" w:rsidP="007F26F2"/>
    <w:p w14:paraId="15BED997" w14:textId="77777777" w:rsidR="007F26F2" w:rsidRPr="00894669" w:rsidRDefault="007F26F2" w:rsidP="007F26F2">
      <w:pPr>
        <w:pStyle w:val="Ttulo"/>
        <w:jc w:val="both"/>
        <w:rPr>
          <w:noProof/>
          <w:sz w:val="52"/>
          <w:szCs w:val="44"/>
          <w:lang w:bidi="es-ES"/>
        </w:rPr>
      </w:pPr>
      <w:r w:rsidRPr="00894669">
        <w:rPr>
          <w:noProof/>
          <w:sz w:val="52"/>
          <w:szCs w:val="44"/>
          <w:lang w:bidi="es-ES"/>
        </w:rPr>
        <w:t>Dificultades y resolución de conflictos</w:t>
      </w:r>
    </w:p>
    <w:p w14:paraId="55AE3911" w14:textId="19C37000" w:rsidR="007F26F2" w:rsidRPr="007F26F2" w:rsidRDefault="007F26F2" w:rsidP="007F26F2">
      <w:pPr>
        <w:rPr>
          <w:b w:val="0"/>
        </w:rPr>
      </w:pPr>
      <w:r w:rsidRPr="007F26F2">
        <w:rPr>
          <w:b w:val="0"/>
        </w:rPr>
        <w:t xml:space="preserve">Uno de los integrantes del grupo se </w:t>
      </w:r>
      <w:r w:rsidRPr="007F26F2">
        <w:rPr>
          <w:b w:val="0"/>
        </w:rPr>
        <w:t>encontró</w:t>
      </w:r>
      <w:r w:rsidRPr="007F26F2">
        <w:rPr>
          <w:b w:val="0"/>
        </w:rPr>
        <w:t xml:space="preserve"> con un método que no funcionaba como él pensaba. Tras consultarlo con los compañeros, cada uno expusimos nuestra opinión sobre el tema y se </w:t>
      </w:r>
      <w:r w:rsidRPr="007F26F2">
        <w:rPr>
          <w:b w:val="0"/>
        </w:rPr>
        <w:t>acordó</w:t>
      </w:r>
      <w:r w:rsidRPr="007F26F2">
        <w:rPr>
          <w:b w:val="0"/>
        </w:rPr>
        <w:t xml:space="preserve"> que lo modificara según </w:t>
      </w:r>
      <w:r w:rsidRPr="007F26F2">
        <w:rPr>
          <w:b w:val="0"/>
        </w:rPr>
        <w:t>habíamos</w:t>
      </w:r>
      <w:r w:rsidRPr="007F26F2">
        <w:rPr>
          <w:b w:val="0"/>
        </w:rPr>
        <w:t xml:space="preserve"> quedado.</w:t>
      </w:r>
    </w:p>
    <w:p w14:paraId="23113035" w14:textId="17D01865" w:rsidR="00D077E9" w:rsidRDefault="00D077E9" w:rsidP="00AE389B">
      <w:pPr>
        <w:spacing w:after="200"/>
        <w:jc w:val="both"/>
        <w:rPr>
          <w:noProof/>
        </w:rPr>
      </w:pPr>
    </w:p>
    <w:sectPr w:rsidR="00D077E9"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3D1B" w14:textId="77777777" w:rsidR="00BE7E2E" w:rsidRDefault="00BE7E2E">
      <w:r>
        <w:separator/>
      </w:r>
    </w:p>
    <w:p w14:paraId="7148EC07" w14:textId="77777777" w:rsidR="00BE7E2E" w:rsidRDefault="00BE7E2E"/>
  </w:endnote>
  <w:endnote w:type="continuationSeparator" w:id="0">
    <w:p w14:paraId="60C881B9" w14:textId="77777777" w:rsidR="00BE7E2E" w:rsidRDefault="00BE7E2E">
      <w:r>
        <w:continuationSeparator/>
      </w:r>
    </w:p>
    <w:p w14:paraId="0725772B" w14:textId="77777777" w:rsidR="00BE7E2E" w:rsidRDefault="00BE7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ADEFD99"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7B3A03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C338" w14:textId="77777777" w:rsidR="00BE7E2E" w:rsidRDefault="00BE7E2E">
      <w:r>
        <w:separator/>
      </w:r>
    </w:p>
    <w:p w14:paraId="04053841" w14:textId="77777777" w:rsidR="00BE7E2E" w:rsidRDefault="00BE7E2E"/>
  </w:footnote>
  <w:footnote w:type="continuationSeparator" w:id="0">
    <w:p w14:paraId="1043567B" w14:textId="77777777" w:rsidR="00BE7E2E" w:rsidRDefault="00BE7E2E">
      <w:r>
        <w:continuationSeparator/>
      </w:r>
    </w:p>
    <w:p w14:paraId="0259664F" w14:textId="77777777" w:rsidR="00BE7E2E" w:rsidRDefault="00BE7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A92FC70" w14:textId="77777777" w:rsidTr="00360494">
      <w:trPr>
        <w:trHeight w:val="978"/>
      </w:trPr>
      <w:tc>
        <w:tcPr>
          <w:tcW w:w="10035" w:type="dxa"/>
          <w:tcBorders>
            <w:top w:val="nil"/>
            <w:left w:val="nil"/>
            <w:bottom w:val="single" w:sz="36" w:space="0" w:color="34ABA2" w:themeColor="accent3"/>
            <w:right w:val="nil"/>
          </w:tcBorders>
        </w:tcPr>
        <w:p w14:paraId="25048C9C" w14:textId="77777777" w:rsidR="00D077E9" w:rsidRDefault="00D077E9">
          <w:pPr>
            <w:pStyle w:val="Encabezado"/>
            <w:rPr>
              <w:noProof/>
            </w:rPr>
          </w:pPr>
        </w:p>
      </w:tc>
    </w:tr>
  </w:tbl>
  <w:p w14:paraId="33EB1E45" w14:textId="0CB5BFC1" w:rsidR="00D077E9" w:rsidRPr="000F4386" w:rsidRDefault="000F4386" w:rsidP="000F4386">
    <w:pPr>
      <w:pStyle w:val="Ttulo2"/>
      <w:jc w:val="right"/>
      <w:rPr>
        <w:noProof/>
        <w:sz w:val="22"/>
        <w:szCs w:val="18"/>
      </w:rPr>
    </w:pPr>
    <w:r w:rsidRPr="000F4386">
      <w:rPr>
        <w:noProof/>
        <w:sz w:val="22"/>
        <w:szCs w:val="18"/>
      </w:rPr>
      <w:t>Actividad AE</w:t>
    </w:r>
    <w:r w:rsidR="00D86CCF">
      <w:rPr>
        <w:noProof/>
        <w:sz w:val="22"/>
        <w:szCs w:val="18"/>
      </w:rPr>
      <w:t>3</w:t>
    </w:r>
    <w:r w:rsidRPr="000F4386">
      <w:rPr>
        <w:noProof/>
        <w:sz w:val="22"/>
        <w:szCs w:val="18"/>
      </w:rPr>
      <w:t xml:space="preserve"> del grupo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E33"/>
    <w:multiLevelType w:val="hybridMultilevel"/>
    <w:tmpl w:val="00064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570FC"/>
    <w:multiLevelType w:val="hybridMultilevel"/>
    <w:tmpl w:val="A3B275C4"/>
    <w:lvl w:ilvl="0" w:tplc="41EC8A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AE1173"/>
    <w:multiLevelType w:val="hybridMultilevel"/>
    <w:tmpl w:val="215E9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B8474F"/>
    <w:multiLevelType w:val="hybridMultilevel"/>
    <w:tmpl w:val="BFE07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11AEF"/>
    <w:multiLevelType w:val="hybridMultilevel"/>
    <w:tmpl w:val="0EB4531E"/>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8A3CED"/>
    <w:multiLevelType w:val="hybridMultilevel"/>
    <w:tmpl w:val="2660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75C64"/>
    <w:multiLevelType w:val="hybridMultilevel"/>
    <w:tmpl w:val="3362A614"/>
    <w:lvl w:ilvl="0" w:tplc="734EDC6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B07C63"/>
    <w:multiLevelType w:val="hybridMultilevel"/>
    <w:tmpl w:val="805CE192"/>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E33D7D"/>
    <w:multiLevelType w:val="hybridMultilevel"/>
    <w:tmpl w:val="81A61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30D8A"/>
    <w:multiLevelType w:val="hybridMultilevel"/>
    <w:tmpl w:val="451C9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B3A18"/>
    <w:multiLevelType w:val="hybridMultilevel"/>
    <w:tmpl w:val="D7C2C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7019A8"/>
    <w:multiLevelType w:val="hybridMultilevel"/>
    <w:tmpl w:val="81A61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8A0573"/>
    <w:multiLevelType w:val="hybridMultilevel"/>
    <w:tmpl w:val="73889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A6946"/>
    <w:multiLevelType w:val="hybridMultilevel"/>
    <w:tmpl w:val="0206E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num>
  <w:num w:numId="5">
    <w:abstractNumId w:val="12"/>
  </w:num>
  <w:num w:numId="6">
    <w:abstractNumId w:val="9"/>
  </w:num>
  <w:num w:numId="7">
    <w:abstractNumId w:val="2"/>
  </w:num>
  <w:num w:numId="8">
    <w:abstractNumId w:val="4"/>
  </w:num>
  <w:num w:numId="9">
    <w:abstractNumId w:val="7"/>
  </w:num>
  <w:num w:numId="10">
    <w:abstractNumId w:val="1"/>
  </w:num>
  <w:num w:numId="11">
    <w:abstractNumId w:val="11"/>
  </w:num>
  <w:num w:numId="12">
    <w:abstractNumId w:val="3"/>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6"/>
    <w:rsid w:val="000152FF"/>
    <w:rsid w:val="0002482E"/>
    <w:rsid w:val="00050324"/>
    <w:rsid w:val="000747A0"/>
    <w:rsid w:val="0008520F"/>
    <w:rsid w:val="000A0150"/>
    <w:rsid w:val="000D406D"/>
    <w:rsid w:val="000E63C9"/>
    <w:rsid w:val="000F4386"/>
    <w:rsid w:val="00124E89"/>
    <w:rsid w:val="00130E9D"/>
    <w:rsid w:val="00150A6D"/>
    <w:rsid w:val="00172F42"/>
    <w:rsid w:val="00185B35"/>
    <w:rsid w:val="001F2BC8"/>
    <w:rsid w:val="001F2EA3"/>
    <w:rsid w:val="001F5F6B"/>
    <w:rsid w:val="00243EBC"/>
    <w:rsid w:val="00246A35"/>
    <w:rsid w:val="00284348"/>
    <w:rsid w:val="002F51F5"/>
    <w:rsid w:val="00312137"/>
    <w:rsid w:val="00330359"/>
    <w:rsid w:val="0033762F"/>
    <w:rsid w:val="00350988"/>
    <w:rsid w:val="00360494"/>
    <w:rsid w:val="00366C7E"/>
    <w:rsid w:val="00384EA3"/>
    <w:rsid w:val="0039751E"/>
    <w:rsid w:val="003A39A1"/>
    <w:rsid w:val="003C2191"/>
    <w:rsid w:val="003D3863"/>
    <w:rsid w:val="003E1299"/>
    <w:rsid w:val="003E482F"/>
    <w:rsid w:val="00406A9E"/>
    <w:rsid w:val="004110DE"/>
    <w:rsid w:val="00413276"/>
    <w:rsid w:val="0044085A"/>
    <w:rsid w:val="00472569"/>
    <w:rsid w:val="004B21A5"/>
    <w:rsid w:val="004C1BE3"/>
    <w:rsid w:val="004C2EBC"/>
    <w:rsid w:val="004E5FEE"/>
    <w:rsid w:val="005037F0"/>
    <w:rsid w:val="00516A86"/>
    <w:rsid w:val="005275F6"/>
    <w:rsid w:val="00543B4B"/>
    <w:rsid w:val="00572102"/>
    <w:rsid w:val="005F1BB0"/>
    <w:rsid w:val="005F70EE"/>
    <w:rsid w:val="00656C4D"/>
    <w:rsid w:val="006C58FB"/>
    <w:rsid w:val="006E5716"/>
    <w:rsid w:val="006F6F45"/>
    <w:rsid w:val="007302B3"/>
    <w:rsid w:val="00730733"/>
    <w:rsid w:val="007309A6"/>
    <w:rsid w:val="00730E3A"/>
    <w:rsid w:val="00730EB9"/>
    <w:rsid w:val="007347D4"/>
    <w:rsid w:val="00736AAF"/>
    <w:rsid w:val="00765B2A"/>
    <w:rsid w:val="00783A34"/>
    <w:rsid w:val="007A0ACD"/>
    <w:rsid w:val="007B64FA"/>
    <w:rsid w:val="007C2AE4"/>
    <w:rsid w:val="007C6B52"/>
    <w:rsid w:val="007D16C5"/>
    <w:rsid w:val="007D3B95"/>
    <w:rsid w:val="007D69E9"/>
    <w:rsid w:val="007F26F2"/>
    <w:rsid w:val="00862FE4"/>
    <w:rsid w:val="0086389A"/>
    <w:rsid w:val="0087605E"/>
    <w:rsid w:val="008941AE"/>
    <w:rsid w:val="008A63C1"/>
    <w:rsid w:val="008B1FEE"/>
    <w:rsid w:val="008B3D9B"/>
    <w:rsid w:val="008B6066"/>
    <w:rsid w:val="00903C32"/>
    <w:rsid w:val="00916B16"/>
    <w:rsid w:val="009173B9"/>
    <w:rsid w:val="0093335D"/>
    <w:rsid w:val="0093613E"/>
    <w:rsid w:val="00943026"/>
    <w:rsid w:val="00966B81"/>
    <w:rsid w:val="00977F79"/>
    <w:rsid w:val="009C7720"/>
    <w:rsid w:val="00A23AFA"/>
    <w:rsid w:val="00A31B3E"/>
    <w:rsid w:val="00A532F3"/>
    <w:rsid w:val="00A62A76"/>
    <w:rsid w:val="00A8489E"/>
    <w:rsid w:val="00A87D6A"/>
    <w:rsid w:val="00AB02A7"/>
    <w:rsid w:val="00AB5576"/>
    <w:rsid w:val="00AB62B6"/>
    <w:rsid w:val="00AC29F3"/>
    <w:rsid w:val="00AE389B"/>
    <w:rsid w:val="00AE41FD"/>
    <w:rsid w:val="00AF7A26"/>
    <w:rsid w:val="00B231E5"/>
    <w:rsid w:val="00B404D9"/>
    <w:rsid w:val="00BB2918"/>
    <w:rsid w:val="00BE7E2E"/>
    <w:rsid w:val="00C02B87"/>
    <w:rsid w:val="00C4086D"/>
    <w:rsid w:val="00CA1896"/>
    <w:rsid w:val="00CB5B28"/>
    <w:rsid w:val="00CE1FE6"/>
    <w:rsid w:val="00CF5371"/>
    <w:rsid w:val="00D0323A"/>
    <w:rsid w:val="00D0559F"/>
    <w:rsid w:val="00D064B5"/>
    <w:rsid w:val="00D077E9"/>
    <w:rsid w:val="00D42CB7"/>
    <w:rsid w:val="00D5413D"/>
    <w:rsid w:val="00D570A9"/>
    <w:rsid w:val="00D70D02"/>
    <w:rsid w:val="00D72091"/>
    <w:rsid w:val="00D770C7"/>
    <w:rsid w:val="00D840A6"/>
    <w:rsid w:val="00D86945"/>
    <w:rsid w:val="00D86CCF"/>
    <w:rsid w:val="00D90290"/>
    <w:rsid w:val="00DA28EF"/>
    <w:rsid w:val="00DB2A6C"/>
    <w:rsid w:val="00DC706A"/>
    <w:rsid w:val="00DD152F"/>
    <w:rsid w:val="00DD7B9E"/>
    <w:rsid w:val="00DE213F"/>
    <w:rsid w:val="00DF027C"/>
    <w:rsid w:val="00E00A32"/>
    <w:rsid w:val="00E22ACD"/>
    <w:rsid w:val="00E25FCA"/>
    <w:rsid w:val="00E620B0"/>
    <w:rsid w:val="00E81B40"/>
    <w:rsid w:val="00EF555B"/>
    <w:rsid w:val="00F027BB"/>
    <w:rsid w:val="00F11DCF"/>
    <w:rsid w:val="00F162EA"/>
    <w:rsid w:val="00F45E57"/>
    <w:rsid w:val="00F52D27"/>
    <w:rsid w:val="00F663E0"/>
    <w:rsid w:val="00F81776"/>
    <w:rsid w:val="00F83527"/>
    <w:rsid w:val="00FC050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3DD68"/>
  <w15:docId w15:val="{578CCD97-FD7B-4125-8924-B4F5EDAA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76"/>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0F4386"/>
    <w:pPr>
      <w:ind w:left="720"/>
      <w:contextualSpacing/>
    </w:pPr>
  </w:style>
  <w:style w:type="character" w:styleId="Hipervnculo">
    <w:name w:val="Hyperlink"/>
    <w:basedOn w:val="Fuentedeprrafopredeter"/>
    <w:uiPriority w:val="99"/>
    <w:semiHidden/>
    <w:unhideWhenUsed/>
    <w:rsid w:val="00350988"/>
    <w:rPr>
      <w:color w:val="0000FF"/>
      <w:u w:val="single"/>
    </w:rPr>
  </w:style>
  <w:style w:type="paragraph" w:styleId="NormalWeb">
    <w:name w:val="Normal (Web)"/>
    <w:basedOn w:val="Normal"/>
    <w:uiPriority w:val="99"/>
    <w:unhideWhenUsed/>
    <w:rsid w:val="00D86CCF"/>
    <w:pPr>
      <w:spacing w:before="100" w:beforeAutospacing="1" w:after="100" w:afterAutospacing="1" w:line="240" w:lineRule="auto"/>
    </w:pPr>
    <w:rPr>
      <w:rFonts w:ascii="Times New Roman" w:eastAsia="Times New Roman" w:hAnsi="Times New Roman" w:cs="Times New Roman"/>
      <w:b w:val="0"/>
      <w:color w:val="auto"/>
      <w:sz w:val="24"/>
      <w:szCs w:val="24"/>
      <w:lang w:eastAsia="es-ES"/>
    </w:rPr>
  </w:style>
  <w:style w:type="character" w:styleId="Textoennegrita">
    <w:name w:val="Strong"/>
    <w:basedOn w:val="Fuentedeprrafopredeter"/>
    <w:uiPriority w:val="22"/>
    <w:qFormat/>
    <w:rsid w:val="00D86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028">
      <w:bodyDiv w:val="1"/>
      <w:marLeft w:val="0"/>
      <w:marRight w:val="0"/>
      <w:marTop w:val="0"/>
      <w:marBottom w:val="0"/>
      <w:divBdr>
        <w:top w:val="none" w:sz="0" w:space="0" w:color="auto"/>
        <w:left w:val="none" w:sz="0" w:space="0" w:color="auto"/>
        <w:bottom w:val="none" w:sz="0" w:space="0" w:color="auto"/>
        <w:right w:val="none" w:sz="0" w:space="0" w:color="auto"/>
      </w:divBdr>
    </w:div>
    <w:div w:id="300424281">
      <w:bodyDiv w:val="1"/>
      <w:marLeft w:val="0"/>
      <w:marRight w:val="0"/>
      <w:marTop w:val="0"/>
      <w:marBottom w:val="0"/>
      <w:divBdr>
        <w:top w:val="none" w:sz="0" w:space="0" w:color="auto"/>
        <w:left w:val="none" w:sz="0" w:space="0" w:color="auto"/>
        <w:bottom w:val="none" w:sz="0" w:space="0" w:color="auto"/>
        <w:right w:val="none" w:sz="0" w:space="0" w:color="auto"/>
      </w:divBdr>
    </w:div>
    <w:div w:id="984815704">
      <w:bodyDiv w:val="1"/>
      <w:marLeft w:val="0"/>
      <w:marRight w:val="0"/>
      <w:marTop w:val="0"/>
      <w:marBottom w:val="0"/>
      <w:divBdr>
        <w:top w:val="none" w:sz="0" w:space="0" w:color="auto"/>
        <w:left w:val="none" w:sz="0" w:space="0" w:color="auto"/>
        <w:bottom w:val="none" w:sz="0" w:space="0" w:color="auto"/>
        <w:right w:val="none" w:sz="0" w:space="0" w:color="auto"/>
      </w:divBdr>
    </w:div>
    <w:div w:id="1145701640">
      <w:bodyDiv w:val="1"/>
      <w:marLeft w:val="0"/>
      <w:marRight w:val="0"/>
      <w:marTop w:val="0"/>
      <w:marBottom w:val="0"/>
      <w:divBdr>
        <w:top w:val="none" w:sz="0" w:space="0" w:color="auto"/>
        <w:left w:val="none" w:sz="0" w:space="0" w:color="auto"/>
        <w:bottom w:val="none" w:sz="0" w:space="0" w:color="auto"/>
        <w:right w:val="none" w:sz="0" w:space="0" w:color="auto"/>
      </w:divBdr>
    </w:div>
    <w:div w:id="1666201282">
      <w:bodyDiv w:val="1"/>
      <w:marLeft w:val="0"/>
      <w:marRight w:val="0"/>
      <w:marTop w:val="0"/>
      <w:marBottom w:val="0"/>
      <w:divBdr>
        <w:top w:val="none" w:sz="0" w:space="0" w:color="auto"/>
        <w:left w:val="none" w:sz="0" w:space="0" w:color="auto"/>
        <w:bottom w:val="none" w:sz="0" w:space="0" w:color="auto"/>
        <w:right w:val="none" w:sz="0" w:space="0" w:color="auto"/>
      </w:divBdr>
    </w:div>
    <w:div w:id="2002389434">
      <w:bodyDiv w:val="1"/>
      <w:marLeft w:val="0"/>
      <w:marRight w:val="0"/>
      <w:marTop w:val="0"/>
      <w:marBottom w:val="0"/>
      <w:divBdr>
        <w:top w:val="none" w:sz="0" w:space="0" w:color="auto"/>
        <w:left w:val="none" w:sz="0" w:space="0" w:color="auto"/>
        <w:bottom w:val="none" w:sz="0" w:space="0" w:color="auto"/>
        <w:right w:val="none" w:sz="0" w:space="0" w:color="auto"/>
      </w:divBdr>
    </w:div>
    <w:div w:id="20928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ABLOKUMAR1993/AE2_Grupo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Local\Microsoft\Office\16.0\DTS\es-ES%7bDD538A21-64F6-4AD7-AE75-6C81A4B25183%7d\%7bDAEB895C-8661-4D11-8F7D-D292CAE9C38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7D3156A04E149916AF5C0612F073"/>
        <w:category>
          <w:name w:val="General"/>
          <w:gallery w:val="placeholder"/>
        </w:category>
        <w:types>
          <w:type w:val="bbPlcHdr"/>
        </w:types>
        <w:behaviors>
          <w:behavior w:val="content"/>
        </w:behaviors>
        <w:guid w:val="{B39664A9-C27C-49C2-8B7E-5596EA6B9688}"/>
      </w:docPartPr>
      <w:docPartBody>
        <w:p w:rsidR="00C8060D" w:rsidRDefault="005E131C">
          <w:pPr>
            <w:pStyle w:val="D3EA7D3156A04E149916AF5C0612F0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12</w:t>
          </w:r>
          <w:r w:rsidRPr="00D86945">
            <w:rPr>
              <w:rStyle w:val="SubttuloCar"/>
              <w:b/>
              <w:lang w:bidi="es-ES"/>
            </w:rPr>
            <w:fldChar w:fldCharType="end"/>
          </w:r>
        </w:p>
      </w:docPartBody>
    </w:docPart>
    <w:docPart>
      <w:docPartPr>
        <w:name w:val="73545DF65367450897C9ABFA202B5089"/>
        <w:category>
          <w:name w:val="General"/>
          <w:gallery w:val="placeholder"/>
        </w:category>
        <w:types>
          <w:type w:val="bbPlcHdr"/>
        </w:types>
        <w:behaviors>
          <w:behavior w:val="content"/>
        </w:behaviors>
        <w:guid w:val="{F2DAB14F-A432-4CC5-B05E-8BC8EF06BE2F}"/>
      </w:docPartPr>
      <w:docPartBody>
        <w:p w:rsidR="00000000" w:rsidRDefault="00556933" w:rsidP="00556933">
          <w:pPr>
            <w:pStyle w:val="73545DF65367450897C9ABFA202B5089"/>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C"/>
    <w:rsid w:val="00065CA6"/>
    <w:rsid w:val="001D6560"/>
    <w:rsid w:val="004F30E1"/>
    <w:rsid w:val="00556933"/>
    <w:rsid w:val="005E131C"/>
    <w:rsid w:val="00A44570"/>
    <w:rsid w:val="00C755D0"/>
    <w:rsid w:val="00C80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3EA7D3156A04E149916AF5C0612F073">
    <w:name w:val="D3EA7D3156A04E149916AF5C0612F073"/>
  </w:style>
  <w:style w:type="paragraph" w:customStyle="1" w:styleId="D9825DEF693B41CC9C68DA17FB2855FC">
    <w:name w:val="D9825DEF693B41CC9C68DA17FB2855FC"/>
  </w:style>
  <w:style w:type="paragraph" w:customStyle="1" w:styleId="73545DF65367450897C9ABFA202B5089">
    <w:name w:val="73545DF65367450897C9ABFA202B5089"/>
    <w:rsid w:val="00556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David Menéndez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{DAEB895C-8661-4D11-8F7D-D292CAE9C38B}tf16392850_win32.dotx</Template>
  <TotalTime>72</TotalTime>
  <Pages>6</Pages>
  <Words>867</Words>
  <Characters>4772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Davas</dc:creator>
  <cp:keywords/>
  <cp:lastModifiedBy>Raúl Moreno Rodrigo</cp:lastModifiedBy>
  <cp:revision>5</cp:revision>
  <cp:lastPrinted>2022-02-27T20:53:00Z</cp:lastPrinted>
  <dcterms:created xsi:type="dcterms:W3CDTF">2022-02-27T19:38:00Z</dcterms:created>
  <dcterms:modified xsi:type="dcterms:W3CDTF">2022-02-27T20:54:00Z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