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8080" w14:textId="2478CAD2" w:rsidR="00D077E9" w:rsidRDefault="006F6F45" w:rsidP="00AB5576">
      <w:pPr>
        <w:tabs>
          <w:tab w:val="center" w:pos="5017"/>
        </w:tabs>
        <w:rPr>
          <w:noProof/>
        </w:rPr>
      </w:pPr>
      <w:r>
        <w:rPr>
          <w:noProof/>
          <w:lang w:bidi="es-ES"/>
        </w:rPr>
        <w:drawing>
          <wp:anchor distT="0" distB="0" distL="114300" distR="114300" simplePos="0" relativeHeight="251658240" behindDoc="1" locked="0" layoutInCell="1" allowOverlap="1" wp14:anchorId="1FC750BD" wp14:editId="50DE285B">
            <wp:simplePos x="0" y="0"/>
            <wp:positionH relativeFrom="column">
              <wp:posOffset>-5086350</wp:posOffset>
            </wp:positionH>
            <wp:positionV relativeFrom="margin">
              <wp:posOffset>-1115695</wp:posOffset>
            </wp:positionV>
            <wp:extent cx="13412470" cy="7209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3412470" cy="720915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0040FA8B" wp14:editId="7FB24D7E">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rgbClr val="FFFFFF">
                            <a:alpha val="9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EB8AD"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" stroked="f" strokeweight="2pt">
                <v:fill opacity="60909f"/>
                <w10:wrap anchory="page"/>
              </v:rect>
            </w:pict>
          </mc:Fallback>
        </mc:AlternateContent>
      </w:r>
      <w:r w:rsidR="00AB5576">
        <w:rPr>
          <w:noProof/>
        </w:rPr>
        <w:tab/>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0CCFF4A" w14:textId="77777777" w:rsidTr="00AB02A7">
        <w:trPr>
          <w:trHeight w:val="1894"/>
        </w:trPr>
        <w:tc>
          <w:tcPr>
            <w:tcW w:w="5580" w:type="dxa"/>
            <w:tcBorders>
              <w:top w:val="nil"/>
              <w:left w:val="nil"/>
              <w:bottom w:val="nil"/>
              <w:right w:val="nil"/>
            </w:tcBorders>
          </w:tcPr>
          <w:p w14:paraId="358279E1" w14:textId="77777777" w:rsidR="00D077E9" w:rsidRDefault="00D077E9" w:rsidP="00AB02A7">
            <w:pPr>
              <w:rPr>
                <w:noProof/>
              </w:rPr>
            </w:pPr>
            <w:r>
              <w:rPr>
                <w:noProof/>
                <w:lang w:bidi="es-ES"/>
              </w:rPr>
              <mc:AlternateContent>
                <mc:Choice Requires="wps">
                  <w:drawing>
                    <wp:inline distT="0" distB="0" distL="0" distR="0" wp14:anchorId="5D0E647C" wp14:editId="0C31C9EF">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3F2A21A7" w14:textId="430C4BEF" w:rsidR="00D077E9" w:rsidRPr="00D86945" w:rsidRDefault="000F4386" w:rsidP="00D077E9">
                                  <w:pPr>
                                    <w:pStyle w:val="Ttulo"/>
                                  </w:pPr>
                                  <w:r>
                                    <w:rPr>
                                      <w:lang w:bidi="es-ES"/>
                                    </w:rPr>
                                    <w:t>Informe Actividad AE2</w:t>
                                  </w:r>
                                </w:p>
                                <w:p w14:paraId="4E59E6F3" w14:textId="70E38DE5" w:rsidR="00D077E9" w:rsidRPr="00D86945" w:rsidRDefault="000F4386" w:rsidP="00D077E9">
                                  <w:pPr>
                                    <w:pStyle w:val="Ttulo"/>
                                    <w:spacing w:after="0"/>
                                  </w:pPr>
                                  <w:r>
                                    <w:rPr>
                                      <w:lang w:bidi="es-ES"/>
                                    </w:rPr>
                                    <w:t>Grupo7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D0E647C"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" filled="f" stroked="f" strokeweight=".5pt">
                      <v:textbox>
                        <w:txbxContent>
                          <w:p w14:paraId="3F2A21A7" w14:textId="430C4BEF" w:rsidR="00D077E9" w:rsidRPr="00D86945" w:rsidRDefault="000F4386" w:rsidP="00D077E9">
                            <w:pPr>
                              <w:pStyle w:val="Ttulo"/>
                            </w:pPr>
                            <w:r>
                              <w:rPr>
                                <w:lang w:bidi="es-ES"/>
                              </w:rPr>
                              <w:t>Informe Actividad AE2</w:t>
                            </w:r>
                          </w:p>
                          <w:p w14:paraId="4E59E6F3" w14:textId="70E38DE5" w:rsidR="00D077E9" w:rsidRPr="00D86945" w:rsidRDefault="000F4386" w:rsidP="00D077E9">
                            <w:pPr>
                              <w:pStyle w:val="Ttulo"/>
                              <w:spacing w:after="0"/>
                            </w:pPr>
                            <w:r>
                              <w:rPr>
                                <w:lang w:bidi="es-ES"/>
                              </w:rPr>
                              <w:t>Grupo7</w:t>
                            </w:r>
                          </w:p>
                        </w:txbxContent>
                      </v:textbox>
                      <w10:anchorlock/>
                    </v:shape>
                  </w:pict>
                </mc:Fallback>
              </mc:AlternateContent>
            </w:r>
          </w:p>
          <w:p w14:paraId="698A7C3C" w14:textId="77777777" w:rsidR="00D077E9" w:rsidRDefault="00D077E9" w:rsidP="00AB02A7">
            <w:pPr>
              <w:rPr>
                <w:noProof/>
              </w:rPr>
            </w:pPr>
            <w:r>
              <w:rPr>
                <w:noProof/>
                <w:lang w:bidi="es-ES"/>
              </w:rPr>
              <mc:AlternateContent>
                <mc:Choice Requires="wps">
                  <w:drawing>
                    <wp:inline distT="0" distB="0" distL="0" distR="0" wp14:anchorId="6D1C83FA" wp14:editId="7A0009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5B485E"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D077E9" w14:paraId="33DE4083" w14:textId="77777777" w:rsidTr="004E5FEE">
        <w:trPr>
          <w:trHeight w:val="7303"/>
        </w:trPr>
        <w:tc>
          <w:tcPr>
            <w:tcW w:w="5580" w:type="dxa"/>
            <w:tcBorders>
              <w:top w:val="nil"/>
              <w:left w:val="nil"/>
              <w:bottom w:val="nil"/>
              <w:right w:val="nil"/>
            </w:tcBorders>
          </w:tcPr>
          <w:p w14:paraId="536A662A" w14:textId="5F4B0CDD" w:rsidR="00D077E9" w:rsidRDefault="00D077E9" w:rsidP="00AB02A7">
            <w:pPr>
              <w:rPr>
                <w:noProof/>
              </w:rPr>
            </w:pPr>
          </w:p>
        </w:tc>
      </w:tr>
      <w:tr w:rsidR="00D077E9" w14:paraId="0050491B" w14:textId="77777777" w:rsidTr="00AB02A7">
        <w:trPr>
          <w:trHeight w:val="2438"/>
        </w:trPr>
        <w:tc>
          <w:tcPr>
            <w:tcW w:w="5580" w:type="dxa"/>
            <w:tcBorders>
              <w:top w:val="nil"/>
              <w:left w:val="nil"/>
              <w:bottom w:val="nil"/>
              <w:right w:val="nil"/>
            </w:tcBorders>
          </w:tcPr>
          <w:sdt>
            <w:sdtPr>
              <w:rPr>
                <w:noProof/>
              </w:rPr>
              <w:id w:val="1080870105"/>
              <w:placeholder>
                <w:docPart w:val="D3EA7D3156A04E149916AF5C0612F073"/>
              </w:placeholder>
              <w15:appearance w15:val="hidden"/>
            </w:sdtPr>
            <w:sdtEndPr/>
            <w:sdtContent>
              <w:p w14:paraId="705DAC11" w14:textId="7FA7CC8E"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0D406D">
                  <w:rPr>
                    <w:rStyle w:val="SubttuloCar"/>
                    <w:b w:val="0"/>
                    <w:noProof/>
                    <w:lang w:bidi="es-ES"/>
                  </w:rPr>
                  <w:t>14 febrero</w:t>
                </w:r>
                <w:r>
                  <w:rPr>
                    <w:rStyle w:val="SubttuloCar"/>
                    <w:b w:val="0"/>
                    <w:noProof/>
                    <w:lang w:bidi="es-ES"/>
                  </w:rPr>
                  <w:fldChar w:fldCharType="end"/>
                </w:r>
                <w:r w:rsidR="006F6F45">
                  <w:rPr>
                    <w:rStyle w:val="SubttuloCar"/>
                    <w:b w:val="0"/>
                    <w:noProof/>
                    <w:lang w:bidi="es-ES"/>
                  </w:rPr>
                  <w:t xml:space="preserve"> </w:t>
                </w:r>
                <w:r w:rsidR="006F6F45" w:rsidRPr="006F6F45">
                  <w:rPr>
                    <w:rStyle w:val="SubttuloCar"/>
                    <w:b w:val="0"/>
                    <w:bCs/>
                  </w:rPr>
                  <w:t>2022</w:t>
                </w:r>
              </w:p>
            </w:sdtContent>
          </w:sdt>
          <w:p w14:paraId="549EF725"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E85D52B" wp14:editId="3A349638">
                      <wp:extent cx="1645920" cy="7620"/>
                      <wp:effectExtent l="19050" t="19050" r="30480" b="30480"/>
                      <wp:docPr id="6" name="Conector recto 6" descr="divisor de texto"/>
                      <wp:cNvGraphicFramePr/>
                      <a:graphic xmlns:a="http://schemas.openxmlformats.org/drawingml/2006/main">
                        <a:graphicData uri="http://schemas.microsoft.com/office/word/2010/wordprocessingShape">
                          <wps:wsp>
                            <wps:cNvCnPr/>
                            <wps:spPr>
                              <a:xfrm flipV="1">
                                <a:off x="0" y="0"/>
                                <a:ext cx="1645920" cy="762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0BAF5F" id="Conector recto 6" o:spid="_x0000_s1026" alt="divisor de texto" style="flip:y;visibility:visible;mso-wrap-style:square;mso-left-percent:-10001;mso-top-percent:-10001;mso-position-horizontal:absolute;mso-position-horizontal-relative:char;mso-position-vertical:absolute;mso-position-vertical-relative:line;mso-left-percent:-10001;mso-top-percent:-10001" from="0,0" to="12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" strokecolor="#082a75 [3215]" strokeweight="3pt">
                      <w10:anchorlock/>
                    </v:line>
                  </w:pict>
                </mc:Fallback>
              </mc:AlternateContent>
            </w:r>
          </w:p>
          <w:p w14:paraId="717C20BA" w14:textId="77777777" w:rsidR="00D077E9" w:rsidRDefault="00D077E9" w:rsidP="00AB02A7">
            <w:pPr>
              <w:rPr>
                <w:noProof/>
                <w:sz w:val="10"/>
                <w:szCs w:val="10"/>
              </w:rPr>
            </w:pPr>
          </w:p>
          <w:p w14:paraId="42007B0D" w14:textId="77777777" w:rsidR="00D077E9" w:rsidRDefault="00D077E9" w:rsidP="00AB02A7">
            <w:pPr>
              <w:rPr>
                <w:noProof/>
                <w:sz w:val="10"/>
                <w:szCs w:val="10"/>
              </w:rPr>
            </w:pPr>
          </w:p>
          <w:p w14:paraId="4C6CADB1" w14:textId="77777777" w:rsidR="00D077E9" w:rsidRPr="00D86945" w:rsidRDefault="00D077E9" w:rsidP="00AB02A7">
            <w:pPr>
              <w:rPr>
                <w:noProof/>
                <w:sz w:val="10"/>
                <w:szCs w:val="10"/>
              </w:rPr>
            </w:pPr>
          </w:p>
        </w:tc>
      </w:tr>
    </w:tbl>
    <w:p w14:paraId="23113035" w14:textId="53A1AA97" w:rsidR="00D077E9" w:rsidRDefault="00AB02A7">
      <w:pPr>
        <w:spacing w:after="200"/>
        <w:rPr>
          <w:noProof/>
        </w:rPr>
      </w:pPr>
      <w:r>
        <w:rPr>
          <w:noProof/>
          <w:lang w:bidi="es-ES"/>
        </w:rPr>
        <mc:AlternateContent>
          <mc:Choice Requires="wps">
            <w:drawing>
              <wp:anchor distT="0" distB="0" distL="114300" distR="114300" simplePos="0" relativeHeight="251659264" behindDoc="1" locked="0" layoutInCell="1" allowOverlap="1" wp14:anchorId="099E4744" wp14:editId="5E9F8DE1">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6AFC3"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noProof/>
          <w:lang w:bidi="es-ES"/>
        </w:rPr>
        <w:br w:type="page"/>
      </w:r>
    </w:p>
    <w:p w14:paraId="657318DA" w14:textId="472F0331" w:rsidR="00D077E9" w:rsidRDefault="000F4386" w:rsidP="00D077E9">
      <w:pPr>
        <w:pStyle w:val="Ttulo1"/>
        <w:rPr>
          <w:noProof/>
          <w:lang w:bidi="es-ES"/>
        </w:rPr>
      </w:pPr>
      <w:r>
        <w:rPr>
          <w:noProof/>
          <w:lang w:bidi="es-ES"/>
        </w:rPr>
        <w:t>Indice</w:t>
      </w:r>
    </w:p>
    <w:p w14:paraId="719A4BA2" w14:textId="77777777" w:rsidR="000F4386" w:rsidRDefault="000F4386" w:rsidP="00D077E9">
      <w:pPr>
        <w:pStyle w:val="Ttulo1"/>
        <w:rPr>
          <w:noProof/>
        </w:rPr>
      </w:pP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C3C34C8" w14:textId="77777777" w:rsidTr="00DF027C">
        <w:trPr>
          <w:trHeight w:val="3546"/>
        </w:trPr>
        <w:tc>
          <w:tcPr>
            <w:tcW w:w="9999" w:type="dxa"/>
          </w:tcPr>
          <w:sdt>
            <w:sdtPr>
              <w:rPr>
                <w:noProof/>
              </w:rPr>
              <w:id w:val="1660650702"/>
              <w:placeholder>
                <w:docPart w:val="D9825DEF693B41CC9C68DA17FB2855FC"/>
              </w:placeholder>
              <w15:appearance w15:val="hidden"/>
            </w:sdtPr>
            <w:sdtEndPr/>
            <w:sdtContent>
              <w:p w14:paraId="55B12874" w14:textId="5DB6E427" w:rsidR="007347D4" w:rsidRPr="00DB2A6C" w:rsidRDefault="007347D4" w:rsidP="007A0ACD">
                <w:pPr>
                  <w:pStyle w:val="Prrafodelista"/>
                  <w:numPr>
                    <w:ilvl w:val="0"/>
                    <w:numId w:val="1"/>
                  </w:numPr>
                </w:pPr>
                <w:r w:rsidRPr="00DB2A6C">
                  <w:rPr>
                    <w:noProof/>
                  </w:rPr>
                  <w:t>Componentes del equipo</w:t>
                </w:r>
                <w:r w:rsidR="00730EB9">
                  <w:rPr>
                    <w:noProof/>
                  </w:rPr>
                  <w:t>, Grupo 7</w:t>
                </w:r>
                <w:r w:rsidR="00E25FCA" w:rsidRPr="00DB2A6C">
                  <w:rPr>
                    <w:noProof/>
                  </w:rPr>
                  <w:t xml:space="preserve"> (pag 3)</w:t>
                </w:r>
              </w:p>
              <w:p w14:paraId="0A777566" w14:textId="0E0A9269" w:rsidR="00AB5576" w:rsidRPr="00DB2A6C" w:rsidRDefault="00AB5576" w:rsidP="007A0ACD">
                <w:pPr>
                  <w:pStyle w:val="Prrafodelista"/>
                  <w:numPr>
                    <w:ilvl w:val="0"/>
                    <w:numId w:val="1"/>
                  </w:numPr>
                </w:pPr>
                <w:r w:rsidRPr="00DB2A6C">
                  <w:rPr>
                    <w:noProof/>
                  </w:rPr>
                  <w:t xml:space="preserve">Enunciado de la actividad </w:t>
                </w:r>
                <w:r w:rsidR="00DB2A6C" w:rsidRPr="00DB2A6C">
                  <w:rPr>
                    <w:noProof/>
                  </w:rPr>
                  <w:t>(pag 4)</w:t>
                </w:r>
              </w:p>
              <w:p w14:paraId="3BA52ADE" w14:textId="6D99AAFC" w:rsidR="000F4386" w:rsidRPr="00DB2A6C" w:rsidRDefault="000F4386" w:rsidP="007A0ACD">
                <w:pPr>
                  <w:pStyle w:val="Prrafodelista"/>
                  <w:numPr>
                    <w:ilvl w:val="0"/>
                    <w:numId w:val="1"/>
                  </w:numPr>
                </w:pPr>
                <w:r w:rsidRPr="00DB2A6C">
                  <w:t>Distribución del trabajo en equipo</w:t>
                </w:r>
                <w:r w:rsidR="00E25FCA" w:rsidRPr="00DB2A6C">
                  <w:t xml:space="preserve"> </w:t>
                </w:r>
                <w:r w:rsidR="00E25FCA" w:rsidRPr="00DB2A6C">
                  <w:rPr>
                    <w:noProof/>
                  </w:rPr>
                  <w:t xml:space="preserve">(pag </w:t>
                </w:r>
                <w:r w:rsidR="00DB2A6C" w:rsidRPr="00DB2A6C">
                  <w:rPr>
                    <w:noProof/>
                  </w:rPr>
                  <w:t>5</w:t>
                </w:r>
                <w:r w:rsidR="00E25FCA" w:rsidRPr="00DB2A6C">
                  <w:rPr>
                    <w:noProof/>
                  </w:rPr>
                  <w:t>)</w:t>
                </w:r>
              </w:p>
              <w:p w14:paraId="571C3E6C" w14:textId="3B417BB6" w:rsidR="000F4386" w:rsidRPr="00DB2A6C" w:rsidRDefault="000F4386" w:rsidP="007A0ACD">
                <w:pPr>
                  <w:pStyle w:val="Prrafodelista"/>
                  <w:numPr>
                    <w:ilvl w:val="0"/>
                    <w:numId w:val="1"/>
                  </w:numPr>
                </w:pPr>
                <w:r w:rsidRPr="00DB2A6C">
                  <w:t xml:space="preserve">Pasos realizados por cada </w:t>
                </w:r>
                <w:r w:rsidR="007347D4" w:rsidRPr="00DB2A6C">
                  <w:t>desarrollador</w:t>
                </w:r>
                <w:r w:rsidR="00E25FCA" w:rsidRPr="00DB2A6C">
                  <w:t xml:space="preserve"> </w:t>
                </w:r>
              </w:p>
              <w:p w14:paraId="0BB1F306" w14:textId="0A2EC636" w:rsidR="007A0ACD" w:rsidRPr="00DB2A6C" w:rsidRDefault="007A0ACD" w:rsidP="007A0ACD">
                <w:pPr>
                  <w:pStyle w:val="Contenido"/>
                  <w:numPr>
                    <w:ilvl w:val="1"/>
                    <w:numId w:val="1"/>
                  </w:numPr>
                  <w:rPr>
                    <w:b/>
                    <w:noProof/>
                  </w:rPr>
                </w:pPr>
                <w:r w:rsidRPr="00DB2A6C">
                  <w:rPr>
                    <w:b/>
                    <w:noProof/>
                  </w:rPr>
                  <w:t xml:space="preserve">Pavlo Dudnyk Petrenko (pag </w:t>
                </w:r>
                <w:r w:rsidR="00DB2A6C" w:rsidRPr="00DB2A6C">
                  <w:rPr>
                    <w:b/>
                    <w:noProof/>
                  </w:rPr>
                  <w:t>6,7</w:t>
                </w:r>
                <w:r w:rsidRPr="00DB2A6C">
                  <w:rPr>
                    <w:b/>
                    <w:noProof/>
                  </w:rPr>
                  <w:t>)</w:t>
                </w:r>
              </w:p>
              <w:p w14:paraId="44C4D4AB" w14:textId="5FB4436D" w:rsidR="007A0ACD" w:rsidRPr="00DB2A6C" w:rsidRDefault="007A0ACD" w:rsidP="007A0ACD">
                <w:pPr>
                  <w:pStyle w:val="Contenido"/>
                  <w:numPr>
                    <w:ilvl w:val="1"/>
                    <w:numId w:val="1"/>
                  </w:numPr>
                  <w:rPr>
                    <w:b/>
                    <w:noProof/>
                  </w:rPr>
                </w:pPr>
                <w:r w:rsidRPr="00DB2A6C">
                  <w:rPr>
                    <w:b/>
                    <w:noProof/>
                  </w:rPr>
                  <w:t xml:space="preserve">David Menéndez Núñez (pag </w:t>
                </w:r>
                <w:r w:rsidR="00DB2A6C" w:rsidRPr="00DB2A6C">
                  <w:rPr>
                    <w:b/>
                    <w:noProof/>
                  </w:rPr>
                  <w:t>8,9</w:t>
                </w:r>
                <w:r w:rsidRPr="00DB2A6C">
                  <w:rPr>
                    <w:b/>
                    <w:noProof/>
                  </w:rPr>
                  <w:t>)</w:t>
                </w:r>
              </w:p>
              <w:p w14:paraId="1796E17E" w14:textId="1C349B4A" w:rsidR="007A0ACD" w:rsidRPr="00DB2A6C" w:rsidRDefault="007A0ACD" w:rsidP="007A0ACD">
                <w:pPr>
                  <w:pStyle w:val="Prrafodelista"/>
                  <w:numPr>
                    <w:ilvl w:val="1"/>
                    <w:numId w:val="1"/>
                  </w:numPr>
                </w:pPr>
                <w:r w:rsidRPr="00DB2A6C">
                  <w:rPr>
                    <w:noProof/>
                  </w:rPr>
                  <w:t xml:space="preserve">Raúl Moreno Rodrigo (pag </w:t>
                </w:r>
                <w:r w:rsidR="00DB2A6C" w:rsidRPr="00DB2A6C">
                  <w:rPr>
                    <w:noProof/>
                  </w:rPr>
                  <w:t>10,11</w:t>
                </w:r>
                <w:r w:rsidRPr="00DB2A6C">
                  <w:rPr>
                    <w:noProof/>
                  </w:rPr>
                  <w:t>)</w:t>
                </w:r>
              </w:p>
              <w:p w14:paraId="6B96DFCE" w14:textId="77777777" w:rsidR="00F81776" w:rsidRDefault="000F4386" w:rsidP="007A0ACD">
                <w:pPr>
                  <w:pStyle w:val="Prrafodelista"/>
                  <w:numPr>
                    <w:ilvl w:val="0"/>
                    <w:numId w:val="1"/>
                  </w:numPr>
                </w:pPr>
                <w:r w:rsidRPr="00DB2A6C">
                  <w:t xml:space="preserve">Dificultades encontradas y resolución de </w:t>
                </w:r>
                <w:r w:rsidR="007347D4" w:rsidRPr="00DB2A6C">
                  <w:t>conflictos</w:t>
                </w:r>
                <w:r w:rsidR="00E25FCA" w:rsidRPr="00DB2A6C">
                  <w:t xml:space="preserve"> </w:t>
                </w:r>
                <w:r w:rsidR="00E25FCA" w:rsidRPr="00DB2A6C">
                  <w:rPr>
                    <w:noProof/>
                  </w:rPr>
                  <w:t xml:space="preserve">(pag </w:t>
                </w:r>
                <w:r w:rsidR="00DB2A6C" w:rsidRPr="00DB2A6C">
                  <w:rPr>
                    <w:noProof/>
                  </w:rPr>
                  <w:t>12</w:t>
                </w:r>
                <w:r w:rsidR="00E25FCA" w:rsidRPr="00DB2A6C">
                  <w:rPr>
                    <w:noProof/>
                  </w:rPr>
                  <w:t>)</w:t>
                </w:r>
              </w:p>
              <w:p w14:paraId="0B8D42E2" w14:textId="7AC7769A" w:rsidR="00D077E9" w:rsidRPr="000F4386" w:rsidRDefault="00F81776" w:rsidP="007A0ACD">
                <w:pPr>
                  <w:pStyle w:val="Prrafodelista"/>
                  <w:numPr>
                    <w:ilvl w:val="0"/>
                    <w:numId w:val="1"/>
                  </w:numPr>
                </w:pPr>
                <w:r>
                  <w:t xml:space="preserve">Repositorio de GitHub: </w:t>
                </w:r>
                <w:hyperlink r:id="rId9" w:history="1">
                  <w:r>
                    <w:rPr>
                      <w:rStyle w:val="Hipervnculo"/>
                    </w:rPr>
                    <w:t>PABLOKUMAR1993/AE2_Grupo7 (github.com)</w:t>
                  </w:r>
                </w:hyperlink>
              </w:p>
            </w:sdtContent>
          </w:sdt>
          <w:p w14:paraId="454B89DB" w14:textId="77777777" w:rsidR="00DF027C" w:rsidRDefault="00DF027C" w:rsidP="00DF027C">
            <w:pPr>
              <w:rPr>
                <w:noProof/>
              </w:rPr>
            </w:pPr>
          </w:p>
          <w:p w14:paraId="64D360FA" w14:textId="397591D4" w:rsidR="00DF027C" w:rsidRPr="000F4386" w:rsidRDefault="00DF027C" w:rsidP="000F4386">
            <w:pPr>
              <w:rPr>
                <w:noProof/>
                <w:u w:val="single"/>
              </w:rPr>
            </w:pPr>
          </w:p>
        </w:tc>
      </w:tr>
      <w:tr w:rsidR="00DF027C" w14:paraId="1FA25D58" w14:textId="77777777" w:rsidTr="00DF027C">
        <w:trPr>
          <w:trHeight w:val="5931"/>
        </w:trPr>
        <w:tc>
          <w:tcPr>
            <w:tcW w:w="9999" w:type="dxa"/>
          </w:tcPr>
          <w:p w14:paraId="260E720E" w14:textId="77777777" w:rsidR="00DF027C" w:rsidRDefault="00DF027C" w:rsidP="00DF027C">
            <w:pPr>
              <w:pStyle w:val="Textodestacado"/>
              <w:rPr>
                <w:i/>
                <w:noProof/>
                <w:sz w:val="36"/>
              </w:rPr>
            </w:pPr>
          </w:p>
          <w:p w14:paraId="133A4CF8" w14:textId="62D98F83" w:rsidR="00DF027C" w:rsidRPr="00DF027C" w:rsidRDefault="00DF027C" w:rsidP="00DF027C">
            <w:pPr>
              <w:pStyle w:val="Contenido"/>
              <w:rPr>
                <w:noProof/>
              </w:rPr>
            </w:pPr>
          </w:p>
          <w:p w14:paraId="3EA77D51" w14:textId="77777777" w:rsidR="00DF027C" w:rsidRDefault="00DF027C" w:rsidP="00DF027C">
            <w:pPr>
              <w:pStyle w:val="Contenido"/>
              <w:rPr>
                <w:noProof/>
              </w:rPr>
            </w:pPr>
          </w:p>
          <w:p w14:paraId="3A7F613F" w14:textId="5048E114" w:rsidR="00DF027C" w:rsidRDefault="00DF027C" w:rsidP="00DF027C">
            <w:pPr>
              <w:pStyle w:val="Contenido"/>
              <w:rPr>
                <w:noProof/>
              </w:rPr>
            </w:pPr>
          </w:p>
          <w:p w14:paraId="43C2790A" w14:textId="77777777" w:rsidR="00DF027C" w:rsidRDefault="00DF027C" w:rsidP="00DF027C">
            <w:pPr>
              <w:pStyle w:val="Contenido"/>
              <w:rPr>
                <w:i/>
                <w:noProof/>
                <w:sz w:val="36"/>
              </w:rPr>
            </w:pPr>
          </w:p>
          <w:p w14:paraId="16AA5598" w14:textId="77777777" w:rsidR="00DF027C" w:rsidRDefault="00DF027C" w:rsidP="00DF027C">
            <w:pPr>
              <w:pStyle w:val="Contenido"/>
              <w:rPr>
                <w:i/>
                <w:noProof/>
                <w:sz w:val="36"/>
              </w:rPr>
            </w:pPr>
          </w:p>
        </w:tc>
      </w:tr>
    </w:tbl>
    <w:p w14:paraId="32E3CA7E" w14:textId="77777777" w:rsidR="00AB02A7" w:rsidRDefault="00AB02A7" w:rsidP="00DF027C">
      <w:pPr>
        <w:rPr>
          <w:noProof/>
        </w:rPr>
      </w:pPr>
    </w:p>
    <w:p w14:paraId="374F8D2A" w14:textId="1725FBCB" w:rsidR="000F4386" w:rsidRDefault="007347D4" w:rsidP="000F4386">
      <w:pPr>
        <w:pStyle w:val="Ttulo1"/>
        <w:rPr>
          <w:noProof/>
          <w:lang w:bidi="es-ES"/>
        </w:rPr>
      </w:pPr>
      <w:r>
        <w:rPr>
          <w:noProof/>
          <w:lang w:bidi="es-ES"/>
        </w:rPr>
        <w:t>Componentes del equipo</w:t>
      </w:r>
      <w:r w:rsidR="00730EB9">
        <w:rPr>
          <w:noProof/>
          <w:lang w:bidi="es-ES"/>
        </w:rPr>
        <w:t>, Grupo 7</w:t>
      </w:r>
    </w:p>
    <w:p w14:paraId="61B39B71" w14:textId="77777777" w:rsidR="007347D4" w:rsidRDefault="007347D4" w:rsidP="000F4386">
      <w:pPr>
        <w:pStyle w:val="Ttulo1"/>
        <w:rPr>
          <w:noProof/>
        </w:rPr>
      </w:pPr>
    </w:p>
    <w:tbl>
      <w:tblPr>
        <w:tblW w:w="9999" w:type="dxa"/>
        <w:tblInd w:w="40" w:type="dxa"/>
        <w:tblCellMar>
          <w:left w:w="0" w:type="dxa"/>
          <w:right w:w="0" w:type="dxa"/>
        </w:tblCellMar>
        <w:tblLook w:val="0000" w:firstRow="0" w:lastRow="0" w:firstColumn="0" w:lastColumn="0" w:noHBand="0" w:noVBand="0"/>
      </w:tblPr>
      <w:tblGrid>
        <w:gridCol w:w="10039"/>
      </w:tblGrid>
      <w:tr w:rsidR="000F4386" w14:paraId="2F174904" w14:textId="77777777" w:rsidTr="008B29F2">
        <w:trPr>
          <w:trHeight w:val="3546"/>
        </w:trPr>
        <w:tc>
          <w:tcPr>
            <w:tcW w:w="9999" w:type="dxa"/>
          </w:tcPr>
          <w:p w14:paraId="185CF79F" w14:textId="77777777" w:rsidR="000F4386" w:rsidRDefault="007347D4" w:rsidP="008B29F2">
            <w:pPr>
              <w:pStyle w:val="Contenido"/>
              <w:rPr>
                <w:noProof/>
              </w:rPr>
            </w:pPr>
            <w:r>
              <w:rPr>
                <w:noProof/>
              </w:rPr>
              <w:t>El equipo de desarrolladores de esta actividad está compuesto por:</w:t>
            </w:r>
          </w:p>
          <w:p w14:paraId="71339F04" w14:textId="4504A3CB" w:rsidR="007347D4" w:rsidRDefault="007347D4" w:rsidP="008B29F2">
            <w:pPr>
              <w:pStyle w:val="Contenido"/>
              <w:rPr>
                <w:noProof/>
              </w:rPr>
            </w:pPr>
          </w:p>
          <w:p w14:paraId="22C63921" w14:textId="77777777" w:rsidR="007347D4" w:rsidRDefault="007347D4" w:rsidP="007347D4">
            <w:pPr>
              <w:pStyle w:val="Contenido"/>
              <w:numPr>
                <w:ilvl w:val="0"/>
                <w:numId w:val="2"/>
              </w:numPr>
              <w:rPr>
                <w:noProof/>
              </w:rPr>
            </w:pPr>
            <w:r w:rsidRPr="007347D4">
              <w:rPr>
                <w:noProof/>
              </w:rPr>
              <w:t xml:space="preserve">Pavlo Dudnyk Petrenko </w:t>
            </w:r>
          </w:p>
          <w:p w14:paraId="773C906F" w14:textId="79A1AFE5" w:rsidR="007347D4" w:rsidRDefault="007347D4" w:rsidP="007347D4">
            <w:pPr>
              <w:pStyle w:val="Contenido"/>
              <w:numPr>
                <w:ilvl w:val="0"/>
                <w:numId w:val="2"/>
              </w:numPr>
              <w:rPr>
                <w:noProof/>
              </w:rPr>
            </w:pPr>
            <w:r w:rsidRPr="007347D4">
              <w:rPr>
                <w:noProof/>
              </w:rPr>
              <w:t xml:space="preserve">David Menéndez Núñez </w:t>
            </w:r>
          </w:p>
          <w:p w14:paraId="2AB64F91" w14:textId="695F6973" w:rsidR="00350988" w:rsidRDefault="007347D4" w:rsidP="00350988">
            <w:pPr>
              <w:pStyle w:val="Contenido"/>
              <w:numPr>
                <w:ilvl w:val="0"/>
                <w:numId w:val="2"/>
              </w:numPr>
              <w:rPr>
                <w:noProof/>
              </w:rPr>
            </w:pPr>
            <w:r w:rsidRPr="007347D4">
              <w:rPr>
                <w:noProof/>
              </w:rPr>
              <w:t>Raúl Moreno Rodrigo</w:t>
            </w:r>
          </w:p>
        </w:tc>
      </w:tr>
      <w:tr w:rsidR="007347D4" w14:paraId="735FB03B" w14:textId="77777777" w:rsidTr="008B29F2">
        <w:trPr>
          <w:trHeight w:val="3546"/>
        </w:trPr>
        <w:tc>
          <w:tcPr>
            <w:tcW w:w="9999" w:type="dxa"/>
          </w:tcPr>
          <w:p w14:paraId="5B4B5098" w14:textId="77777777" w:rsidR="007347D4" w:rsidRDefault="007347D4" w:rsidP="008B29F2">
            <w:pPr>
              <w:rPr>
                <w:noProof/>
              </w:rPr>
            </w:pPr>
          </w:p>
        </w:tc>
      </w:tr>
      <w:tr w:rsidR="000F4386" w14:paraId="65CA99A3" w14:textId="77777777" w:rsidTr="008B29F2">
        <w:trPr>
          <w:trHeight w:val="5931"/>
        </w:trPr>
        <w:tc>
          <w:tcPr>
            <w:tcW w:w="9999" w:type="dxa"/>
          </w:tcPr>
          <w:p w14:paraId="4491613C" w14:textId="46897305" w:rsidR="00AB5576" w:rsidRDefault="00AB5576" w:rsidP="00AB5576">
            <w:pPr>
              <w:pStyle w:val="Ttulo1"/>
              <w:rPr>
                <w:noProof/>
                <w:lang w:bidi="es-ES"/>
              </w:rPr>
            </w:pPr>
            <w:r>
              <w:rPr>
                <w:noProof/>
                <w:lang w:bidi="es-ES"/>
              </w:rPr>
              <w:t>Enunciado de la actividad</w:t>
            </w:r>
          </w:p>
          <w:tbl>
            <w:tblPr>
              <w:tblW w:w="9999" w:type="dxa"/>
              <w:tblInd w:w="40" w:type="dxa"/>
              <w:tblCellMar>
                <w:left w:w="0" w:type="dxa"/>
                <w:right w:w="0" w:type="dxa"/>
              </w:tblCellMar>
              <w:tblLook w:val="0000" w:firstRow="0" w:lastRow="0" w:firstColumn="0" w:lastColumn="0" w:noHBand="0" w:noVBand="0"/>
            </w:tblPr>
            <w:tblGrid>
              <w:gridCol w:w="9999"/>
            </w:tblGrid>
            <w:tr w:rsidR="00AB5576" w14:paraId="50D0E952" w14:textId="77777777" w:rsidTr="004E22D1">
              <w:trPr>
                <w:trHeight w:val="3546"/>
              </w:trPr>
              <w:tc>
                <w:tcPr>
                  <w:tcW w:w="9999" w:type="dxa"/>
                </w:tcPr>
                <w:p w14:paraId="1F06AFB3" w14:textId="4A10F9B2" w:rsidR="00AB5576" w:rsidRDefault="00AB5576" w:rsidP="00AB5576">
                  <w:pPr>
                    <w:pStyle w:val="Subttulo"/>
                    <w:framePr w:hSpace="0" w:wrap="auto" w:vAnchor="margin" w:hAnchor="text" w:yAlign="inline"/>
                    <w:rPr>
                      <w:lang w:eastAsia="es-ES"/>
                    </w:rPr>
                  </w:pPr>
                  <w:r w:rsidRPr="00AB5576">
                    <w:rPr>
                      <w:lang w:eastAsia="es-ES"/>
                    </w:rPr>
                    <w:t>AE-2. Control de versiones con GIT y GitHub</w:t>
                  </w:r>
                </w:p>
                <w:p w14:paraId="0847FEA7" w14:textId="77777777" w:rsidR="00AB5576" w:rsidRPr="00AB5576" w:rsidRDefault="00AB5576" w:rsidP="00AB5576">
                  <w:pPr>
                    <w:pStyle w:val="Subttulo"/>
                    <w:framePr w:hSpace="0" w:wrap="auto" w:vAnchor="margin" w:hAnchor="text" w:yAlign="inline"/>
                    <w:rPr>
                      <w:lang w:eastAsia="es-ES"/>
                    </w:rPr>
                  </w:pPr>
                </w:p>
                <w:p w14:paraId="5E8F1C80" w14:textId="4D01101A" w:rsidR="00AB5576" w:rsidRDefault="00AB5576" w:rsidP="00AB5576">
                  <w:pPr>
                    <w:pStyle w:val="Contenido"/>
                    <w:rPr>
                      <w:sz w:val="24"/>
                      <w:szCs w:val="24"/>
                      <w:lang w:eastAsia="es-ES"/>
                    </w:rPr>
                  </w:pPr>
                  <w:r w:rsidRPr="00AB5576">
                    <w:rPr>
                      <w:b/>
                      <w:bCs/>
                      <w:sz w:val="24"/>
                      <w:szCs w:val="24"/>
                      <w:lang w:eastAsia="es-ES"/>
                    </w:rPr>
                    <w:t>Fecha de entrega</w:t>
                  </w:r>
                  <w:r w:rsidRPr="00AB5576">
                    <w:rPr>
                      <w:sz w:val="24"/>
                      <w:szCs w:val="24"/>
                      <w:lang w:eastAsia="es-ES"/>
                    </w:rPr>
                    <w:t> 14 de feb a las 23:59</w:t>
                  </w:r>
                </w:p>
                <w:p w14:paraId="3CD3A191" w14:textId="77777777" w:rsidR="00AB5576" w:rsidRPr="00AB5576" w:rsidRDefault="00AB5576" w:rsidP="00AB5576">
                  <w:pPr>
                    <w:pStyle w:val="Contenido"/>
                    <w:rPr>
                      <w:sz w:val="24"/>
                      <w:szCs w:val="24"/>
                      <w:lang w:eastAsia="es-ES"/>
                    </w:rPr>
                  </w:pPr>
                </w:p>
                <w:p w14:paraId="3345365D" w14:textId="77777777" w:rsidR="00AB5576" w:rsidRPr="00AB5576" w:rsidRDefault="00AB5576" w:rsidP="00AB5576">
                  <w:pPr>
                    <w:pStyle w:val="Contenido"/>
                    <w:rPr>
                      <w:sz w:val="24"/>
                      <w:szCs w:val="24"/>
                      <w:lang w:eastAsia="es-ES"/>
                    </w:rPr>
                  </w:pPr>
                  <w:r w:rsidRPr="00AB5576">
                    <w:rPr>
                      <w:b/>
                      <w:bCs/>
                      <w:sz w:val="24"/>
                      <w:szCs w:val="24"/>
                      <w:lang w:eastAsia="es-ES"/>
                    </w:rPr>
                    <w:t>Requerimiento 1</w:t>
                  </w:r>
                </w:p>
                <w:p w14:paraId="01435BCA" w14:textId="77777777" w:rsidR="00AB5576" w:rsidRPr="00AB5576" w:rsidRDefault="00AB5576" w:rsidP="00AB5576">
                  <w:pPr>
                    <w:pStyle w:val="Contenido"/>
                    <w:rPr>
                      <w:sz w:val="24"/>
                      <w:szCs w:val="24"/>
                      <w:lang w:eastAsia="es-ES"/>
                    </w:rPr>
                  </w:pPr>
                  <w:r w:rsidRPr="00AB5576">
                    <w:rPr>
                      <w:sz w:val="24"/>
                      <w:szCs w:val="24"/>
                      <w:lang w:eastAsia="es-ES"/>
                    </w:rPr>
                    <w:t>Se pide implementar el código de la actividad 1 mediante Java y Eclipse. Además, hay que tener en cuenta que cada integrante del equipo tendrá que trabajar con </w:t>
                  </w:r>
                  <w:r w:rsidRPr="00AB5576">
                    <w:rPr>
                      <w:b/>
                      <w:bCs/>
                      <w:sz w:val="24"/>
                      <w:szCs w:val="24"/>
                      <w:lang w:eastAsia="es-ES"/>
                    </w:rPr>
                    <w:t>GIT </w:t>
                  </w:r>
                  <w:r w:rsidRPr="00AB5576">
                    <w:rPr>
                      <w:sz w:val="24"/>
                      <w:szCs w:val="24"/>
                      <w:lang w:eastAsia="es-ES"/>
                    </w:rPr>
                    <w:t>y todo el equipo tendrá un </w:t>
                  </w:r>
                  <w:r w:rsidRPr="00AB5576">
                    <w:rPr>
                      <w:b/>
                      <w:bCs/>
                      <w:sz w:val="24"/>
                      <w:szCs w:val="24"/>
                      <w:lang w:eastAsia="es-ES"/>
                    </w:rPr>
                    <w:t>repositorio GIT común (</w:t>
                  </w:r>
                  <w:proofErr w:type="spellStart"/>
                  <w:r w:rsidRPr="00AB5576">
                    <w:rPr>
                      <w:b/>
                      <w:bCs/>
                      <w:sz w:val="24"/>
                      <w:szCs w:val="24"/>
                      <w:lang w:eastAsia="es-ES"/>
                    </w:rPr>
                    <w:t>Github</w:t>
                  </w:r>
                  <w:proofErr w:type="spellEnd"/>
                  <w:r w:rsidRPr="00AB5576">
                    <w:rPr>
                      <w:b/>
                      <w:bCs/>
                      <w:sz w:val="24"/>
                      <w:szCs w:val="24"/>
                      <w:lang w:eastAsia="es-ES"/>
                    </w:rPr>
                    <w:t>).</w:t>
                  </w:r>
                </w:p>
                <w:p w14:paraId="10250B3C" w14:textId="77777777" w:rsidR="00AB5576" w:rsidRPr="00AB5576" w:rsidRDefault="00AB5576" w:rsidP="00AB5576">
                  <w:pPr>
                    <w:pStyle w:val="Contenido"/>
                    <w:rPr>
                      <w:sz w:val="24"/>
                      <w:szCs w:val="24"/>
                      <w:lang w:eastAsia="es-ES"/>
                    </w:rPr>
                  </w:pPr>
                  <w:r w:rsidRPr="00AB5576">
                    <w:rPr>
                      <w:sz w:val="24"/>
                      <w:szCs w:val="24"/>
                      <w:lang w:eastAsia="es-ES"/>
                    </w:rPr>
                    <w:t xml:space="preserve">Cada integrante del equipo tendrá la labor de implementar una clase completa haciendo los </w:t>
                  </w:r>
                  <w:proofErr w:type="spellStart"/>
                  <w:r w:rsidRPr="00AB5576">
                    <w:rPr>
                      <w:sz w:val="24"/>
                      <w:szCs w:val="24"/>
                      <w:lang w:eastAsia="es-ES"/>
                    </w:rPr>
                    <w:t>commits</w:t>
                  </w:r>
                  <w:proofErr w:type="spellEnd"/>
                  <w:r w:rsidRPr="00AB5576">
                    <w:rPr>
                      <w:sz w:val="24"/>
                      <w:szCs w:val="24"/>
                      <w:lang w:eastAsia="es-ES"/>
                    </w:rPr>
                    <w:t xml:space="preserve"> necesarios a su repositorio local y sincronizarse con el resto del equipo a través del repositorio remoto. Valoración: 6 puntos sobre 10</w:t>
                  </w:r>
                </w:p>
                <w:p w14:paraId="782CAEC6" w14:textId="77777777" w:rsidR="00AB5576" w:rsidRPr="00AB5576" w:rsidRDefault="00AB5576" w:rsidP="00AB5576">
                  <w:pPr>
                    <w:pStyle w:val="Contenido"/>
                    <w:rPr>
                      <w:sz w:val="24"/>
                      <w:szCs w:val="24"/>
                      <w:lang w:eastAsia="es-ES"/>
                    </w:rPr>
                  </w:pPr>
                  <w:r w:rsidRPr="00AB5576">
                    <w:rPr>
                      <w:sz w:val="24"/>
                      <w:szCs w:val="24"/>
                      <w:lang w:eastAsia="es-ES"/>
                    </w:rPr>
                    <w:t> </w:t>
                  </w:r>
                  <w:r w:rsidRPr="00AB5576">
                    <w:rPr>
                      <w:b/>
                      <w:bCs/>
                      <w:sz w:val="24"/>
                      <w:szCs w:val="24"/>
                      <w:lang w:eastAsia="es-ES"/>
                    </w:rPr>
                    <w:t>Requerimiento 2</w:t>
                  </w:r>
                </w:p>
                <w:p w14:paraId="6539CD30" w14:textId="77777777" w:rsidR="00AB5576" w:rsidRPr="00AB5576" w:rsidRDefault="00AB5576" w:rsidP="00AB5576">
                  <w:pPr>
                    <w:pStyle w:val="Contenido"/>
                    <w:rPr>
                      <w:sz w:val="24"/>
                      <w:szCs w:val="24"/>
                      <w:lang w:eastAsia="es-ES"/>
                    </w:rPr>
                  </w:pPr>
                  <w:r w:rsidRPr="00AB5576">
                    <w:rPr>
                      <w:sz w:val="24"/>
                      <w:szCs w:val="24"/>
                      <w:lang w:eastAsia="es-ES"/>
                    </w:rPr>
                    <w:t>Se pide que cada integrante trabaje con una rama propia, pero cada vez que haga una subida al repositorio compartido fusione su rama con la rama máster para poder ir viendo los cambios del resto del equipo. Valoración: 3 puntos sobre 10</w:t>
                  </w:r>
                  <w:r w:rsidRPr="00AB5576">
                    <w:rPr>
                      <w:b/>
                      <w:bCs/>
                      <w:sz w:val="24"/>
                      <w:szCs w:val="24"/>
                      <w:lang w:eastAsia="es-ES"/>
                    </w:rPr>
                    <w:t> </w:t>
                  </w:r>
                </w:p>
                <w:p w14:paraId="75819834" w14:textId="77777777" w:rsidR="00AB5576" w:rsidRPr="00AB5576" w:rsidRDefault="00AB5576" w:rsidP="00AB5576">
                  <w:pPr>
                    <w:pStyle w:val="Contenido"/>
                    <w:rPr>
                      <w:b/>
                      <w:bCs/>
                      <w:sz w:val="24"/>
                      <w:szCs w:val="24"/>
                      <w:lang w:eastAsia="es-ES"/>
                    </w:rPr>
                  </w:pPr>
                  <w:r w:rsidRPr="00AB5576">
                    <w:rPr>
                      <w:b/>
                      <w:bCs/>
                      <w:sz w:val="24"/>
                      <w:szCs w:val="24"/>
                      <w:lang w:eastAsia="es-ES"/>
                    </w:rPr>
                    <w:t>Requerimiento 3</w:t>
                  </w:r>
                </w:p>
                <w:p w14:paraId="07B90711" w14:textId="77777777" w:rsidR="00AB5576" w:rsidRPr="00AB5576" w:rsidRDefault="00AB5576" w:rsidP="00AB5576">
                  <w:pPr>
                    <w:pStyle w:val="Contenido"/>
                    <w:rPr>
                      <w:sz w:val="24"/>
                      <w:szCs w:val="24"/>
                      <w:lang w:eastAsia="es-ES"/>
                    </w:rPr>
                  </w:pPr>
                  <w:r w:rsidRPr="00AB5576">
                    <w:rPr>
                      <w:sz w:val="24"/>
                      <w:szCs w:val="24"/>
                      <w:lang w:eastAsia="es-ES"/>
                    </w:rPr>
                    <w:t xml:space="preserve">Se pide una clase </w:t>
                  </w:r>
                  <w:proofErr w:type="spellStart"/>
                  <w:r w:rsidRPr="00AB5576">
                    <w:rPr>
                      <w:sz w:val="24"/>
                      <w:szCs w:val="24"/>
                      <w:lang w:eastAsia="es-ES"/>
                    </w:rPr>
                    <w:t>main</w:t>
                  </w:r>
                  <w:proofErr w:type="spellEnd"/>
                  <w:r w:rsidRPr="00AB5576">
                    <w:rPr>
                      <w:sz w:val="24"/>
                      <w:szCs w:val="24"/>
                      <w:lang w:eastAsia="es-ES"/>
                    </w:rPr>
                    <w:t xml:space="preserve"> que permita probar las clases de la calculadora. Para ello cada integrante tendrá que modificar el código que llama a los métodos de su clase en la clase </w:t>
                  </w:r>
                  <w:proofErr w:type="spellStart"/>
                  <w:r w:rsidRPr="00AB5576">
                    <w:rPr>
                      <w:sz w:val="24"/>
                      <w:szCs w:val="24"/>
                      <w:lang w:eastAsia="es-ES"/>
                    </w:rPr>
                    <w:t>main</w:t>
                  </w:r>
                  <w:proofErr w:type="spellEnd"/>
                  <w:r w:rsidRPr="00AB5576">
                    <w:rPr>
                      <w:sz w:val="24"/>
                      <w:szCs w:val="24"/>
                      <w:lang w:eastAsia="es-ES"/>
                    </w:rPr>
                    <w:t xml:space="preserve">, es decir, todos los integrantes del equipo tendrán que trabajar sobre la misma clase </w:t>
                  </w:r>
                  <w:proofErr w:type="spellStart"/>
                  <w:r w:rsidRPr="00AB5576">
                    <w:rPr>
                      <w:sz w:val="24"/>
                      <w:szCs w:val="24"/>
                      <w:lang w:eastAsia="es-ES"/>
                    </w:rPr>
                    <w:t>main</w:t>
                  </w:r>
                  <w:proofErr w:type="spellEnd"/>
                  <w:r w:rsidRPr="00AB5576">
                    <w:rPr>
                      <w:sz w:val="24"/>
                      <w:szCs w:val="24"/>
                      <w:lang w:eastAsia="es-ES"/>
                    </w:rPr>
                    <w:t>. Con que cada integrante pruebe uno de los métodos que ha realizado, es más que suficiente.</w:t>
                  </w:r>
                </w:p>
                <w:p w14:paraId="6050DA89" w14:textId="6B818DE8" w:rsidR="00AB5576" w:rsidRPr="00AB5576" w:rsidRDefault="00AB5576" w:rsidP="00AB5576">
                  <w:pPr>
                    <w:pStyle w:val="Contenido"/>
                    <w:rPr>
                      <w:sz w:val="24"/>
                      <w:szCs w:val="24"/>
                      <w:lang w:eastAsia="es-ES"/>
                    </w:rPr>
                  </w:pPr>
                  <w:r w:rsidRPr="00AB5576">
                    <w:rPr>
                      <w:sz w:val="24"/>
                      <w:szCs w:val="24"/>
                      <w:lang w:eastAsia="es-ES"/>
                    </w:rPr>
                    <w:t>Nótese que en esta parte es probable que dé problemas de sincronización, por lo que se espera que los integrantes del equipo hablen y decidan como afrontar el problema.</w:t>
                  </w:r>
                  <w:r w:rsidR="000D406D">
                    <w:rPr>
                      <w:sz w:val="24"/>
                      <w:szCs w:val="24"/>
                      <w:lang w:eastAsia="es-ES"/>
                    </w:rPr>
                    <w:t xml:space="preserve"> </w:t>
                  </w:r>
                  <w:r w:rsidRPr="00AB5576">
                    <w:rPr>
                      <w:sz w:val="24"/>
                      <w:szCs w:val="24"/>
                      <w:lang w:eastAsia="es-ES"/>
                    </w:rPr>
                    <w:t>Valoración: 1 puntos sobre 10</w:t>
                  </w:r>
                  <w:r w:rsidRPr="00AB5576">
                    <w:rPr>
                      <w:b/>
                      <w:bCs/>
                      <w:sz w:val="24"/>
                      <w:szCs w:val="24"/>
                      <w:lang w:eastAsia="es-ES"/>
                    </w:rPr>
                    <w:t> </w:t>
                  </w:r>
                </w:p>
                <w:p w14:paraId="18DC9EED" w14:textId="77777777" w:rsidR="00AB5576" w:rsidRPr="00AB5576" w:rsidRDefault="00AB5576" w:rsidP="00AB5576">
                  <w:pPr>
                    <w:pStyle w:val="Contenido"/>
                    <w:rPr>
                      <w:sz w:val="24"/>
                      <w:szCs w:val="24"/>
                      <w:lang w:eastAsia="es-ES"/>
                    </w:rPr>
                  </w:pPr>
                  <w:r w:rsidRPr="00AB5576">
                    <w:rPr>
                      <w:sz w:val="24"/>
                      <w:szCs w:val="24"/>
                      <w:lang w:eastAsia="es-ES"/>
                    </w:rPr>
                    <w:t>Consideraciones</w:t>
                  </w:r>
                </w:p>
                <w:p w14:paraId="62C9A5D0" w14:textId="77777777" w:rsidR="00AB5576" w:rsidRPr="00AB5576" w:rsidRDefault="00AB5576" w:rsidP="00AB5576">
                  <w:pPr>
                    <w:pStyle w:val="Contenido"/>
                    <w:rPr>
                      <w:sz w:val="24"/>
                      <w:szCs w:val="24"/>
                      <w:lang w:eastAsia="es-ES"/>
                    </w:rPr>
                  </w:pPr>
                  <w:r w:rsidRPr="00AB5576">
                    <w:rPr>
                      <w:sz w:val="24"/>
                      <w:szCs w:val="24"/>
                      <w:lang w:eastAsia="es-ES"/>
                    </w:rPr>
                    <w:t xml:space="preserve">Para toda la actividad se valorará la claridad de código y lo más importante respetar las decisiones documentadas en el </w:t>
                  </w:r>
                  <w:proofErr w:type="spellStart"/>
                  <w:r w:rsidRPr="00AB5576">
                    <w:rPr>
                      <w:sz w:val="24"/>
                      <w:szCs w:val="24"/>
                      <w:lang w:eastAsia="es-ES"/>
                    </w:rPr>
                    <w:t>Javadoc</w:t>
                  </w:r>
                  <w:proofErr w:type="spellEnd"/>
                  <w:r w:rsidRPr="00AB5576">
                    <w:rPr>
                      <w:sz w:val="24"/>
                      <w:szCs w:val="24"/>
                      <w:lang w:eastAsia="es-ES"/>
                    </w:rPr>
                    <w:t>. En caso de que se decida modificar esa documentación (Ej. se han detectado carencias o errores) se podrá hacer siempre y cuando se justifique.</w:t>
                  </w:r>
                </w:p>
                <w:p w14:paraId="6CEB13D9" w14:textId="77777777" w:rsidR="00AB5576" w:rsidRPr="00AB5576" w:rsidRDefault="00AB5576" w:rsidP="00AB5576">
                  <w:pPr>
                    <w:pStyle w:val="Contenido"/>
                    <w:rPr>
                      <w:sz w:val="24"/>
                      <w:szCs w:val="24"/>
                      <w:lang w:eastAsia="es-ES"/>
                    </w:rPr>
                  </w:pPr>
                  <w:r w:rsidRPr="00AB5576">
                    <w:rPr>
                      <w:sz w:val="24"/>
                      <w:szCs w:val="24"/>
                      <w:lang w:eastAsia="es-ES"/>
                    </w:rPr>
                    <w:t>Para la entrega, es necesario la creación de un pequeño documento formal sobre la actividad (portada, índice, explicación, etc.), indicando los componentes del equipo, la URL del repositorio GITHUB compartido, las decisiones tomadas y la labor de cada integrante del equipo. Para ello cada integrante deberá de exponer los pasos que ha hecho para realizar todos los cambios con su repositorio GIT y el repositorio compartido.</w:t>
                  </w:r>
                </w:p>
                <w:p w14:paraId="2400E153" w14:textId="384CDF83" w:rsidR="00AB5576" w:rsidRPr="00AB5576" w:rsidRDefault="00AB5576" w:rsidP="00AB5576">
                  <w:pPr>
                    <w:pStyle w:val="Contenido"/>
                    <w:rPr>
                      <w:sz w:val="24"/>
                      <w:szCs w:val="24"/>
                    </w:rPr>
                  </w:pPr>
                  <w:r w:rsidRPr="00AB5576">
                    <w:rPr>
                      <w:sz w:val="24"/>
                      <w:szCs w:val="24"/>
                    </w:rPr>
                    <w:t>También se valorarán la explicación de los problemas encontrados y su solución.</w:t>
                  </w:r>
                </w:p>
              </w:tc>
            </w:tr>
          </w:tbl>
          <w:p w14:paraId="5916CE1D" w14:textId="77777777" w:rsidR="00AB5576" w:rsidRDefault="00AB5576" w:rsidP="007347D4">
            <w:pPr>
              <w:pStyle w:val="Ttulo1"/>
              <w:rPr>
                <w:noProof/>
                <w:lang w:bidi="es-ES"/>
              </w:rPr>
            </w:pPr>
          </w:p>
          <w:p w14:paraId="2B6C3DDD" w14:textId="5DE751B5" w:rsidR="007347D4" w:rsidRDefault="007347D4" w:rsidP="007347D4">
            <w:pPr>
              <w:pStyle w:val="Ttulo1"/>
              <w:rPr>
                <w:noProof/>
              </w:rPr>
            </w:pPr>
            <w:r>
              <w:rPr>
                <w:noProof/>
                <w:lang w:bidi="es-ES"/>
              </w:rPr>
              <w:t>Distribución del trabajo</w:t>
            </w:r>
          </w:p>
          <w:tbl>
            <w:tblPr>
              <w:tblW w:w="9999" w:type="dxa"/>
              <w:tblInd w:w="40" w:type="dxa"/>
              <w:tblCellMar>
                <w:left w:w="0" w:type="dxa"/>
                <w:right w:w="0" w:type="dxa"/>
              </w:tblCellMar>
              <w:tblLook w:val="0000" w:firstRow="0" w:lastRow="0" w:firstColumn="0" w:lastColumn="0" w:noHBand="0" w:noVBand="0"/>
            </w:tblPr>
            <w:tblGrid>
              <w:gridCol w:w="9999"/>
            </w:tblGrid>
            <w:tr w:rsidR="007347D4" w14:paraId="389C323B" w14:textId="77777777" w:rsidTr="008B29F2">
              <w:trPr>
                <w:trHeight w:val="3546"/>
              </w:trPr>
              <w:tc>
                <w:tcPr>
                  <w:tcW w:w="9999" w:type="dxa"/>
                </w:tcPr>
                <w:p w14:paraId="728E1ECC" w14:textId="77777777" w:rsidR="007347D4" w:rsidRDefault="007347D4" w:rsidP="007347D4">
                  <w:pPr>
                    <w:rPr>
                      <w:noProof/>
                    </w:rPr>
                  </w:pPr>
                </w:p>
                <w:p w14:paraId="51407E4E" w14:textId="77777777" w:rsidR="007347D4" w:rsidRDefault="007347D4" w:rsidP="007347D4">
                  <w:pPr>
                    <w:pStyle w:val="Contenido"/>
                    <w:rPr>
                      <w:noProof/>
                    </w:rPr>
                  </w:pPr>
                  <w:r>
                    <w:rPr>
                      <w:noProof/>
                    </w:rPr>
                    <w:t>Para empezar se acordó repartir el trabajo en base a la actividad 1, por lo que se acuerda que Pablo realice el repositorio común en GitHub, David realice el documento de actividad y Raul implemente en main dos clases en vez de 1 ya que somos 3 en el grupo y hay 4 clases por implementar.</w:t>
                  </w:r>
                </w:p>
                <w:p w14:paraId="323A5C77" w14:textId="77777777" w:rsidR="007347D4" w:rsidRDefault="007347D4" w:rsidP="007347D4">
                  <w:pPr>
                    <w:pStyle w:val="Contenido"/>
                    <w:rPr>
                      <w:noProof/>
                    </w:rPr>
                  </w:pPr>
                </w:p>
                <w:p w14:paraId="03FA0AD0" w14:textId="77777777" w:rsidR="007347D4" w:rsidRDefault="007347D4" w:rsidP="007347D4">
                  <w:pPr>
                    <w:pStyle w:val="Contenido"/>
                    <w:rPr>
                      <w:noProof/>
                    </w:rPr>
                  </w:pPr>
                  <w:r>
                    <w:rPr>
                      <w:noProof/>
                    </w:rPr>
                    <w:t>Se mantiene comunicación continua por whatsapp sobre la distribución del trabajo. Se acuerda que la clase main esté en el paquete default y el resto de clases cada una en un paquete, que se importará a la clase main.</w:t>
                  </w:r>
                </w:p>
                <w:p w14:paraId="2A7D8F47" w14:textId="77777777" w:rsidR="007347D4" w:rsidRDefault="007347D4" w:rsidP="007347D4">
                  <w:pPr>
                    <w:pStyle w:val="Contenido"/>
                    <w:rPr>
                      <w:noProof/>
                    </w:rPr>
                  </w:pPr>
                </w:p>
                <w:p w14:paraId="2DEE55BC" w14:textId="77777777" w:rsidR="007347D4" w:rsidRDefault="007347D4" w:rsidP="007347D4">
                  <w:pPr>
                    <w:pStyle w:val="Contenido"/>
                    <w:rPr>
                      <w:noProof/>
                    </w:rPr>
                  </w:pPr>
                  <w:r>
                    <w:rPr>
                      <w:noProof/>
                    </w:rPr>
                    <w:t>En la clase main se crean comentarios para distribuir el paquete en diferentes subclases e intentar evitar el mayor número de conflictos al unir las ramas.</w:t>
                  </w:r>
                </w:p>
                <w:p w14:paraId="2B5BD6F4" w14:textId="77777777" w:rsidR="007347D4" w:rsidRDefault="007347D4" w:rsidP="007347D4">
                  <w:pPr>
                    <w:pStyle w:val="Contenido"/>
                    <w:rPr>
                      <w:noProof/>
                    </w:rPr>
                  </w:pPr>
                </w:p>
                <w:p w14:paraId="7D521751" w14:textId="77777777" w:rsidR="007347D4" w:rsidRDefault="007347D4" w:rsidP="007347D4">
                  <w:pPr>
                    <w:pStyle w:val="Contenido"/>
                    <w:rPr>
                      <w:noProof/>
                    </w:rPr>
                  </w:pPr>
                  <w:r>
                    <w:rPr>
                      <w:noProof/>
                    </w:rPr>
                    <w:t>Cada desarrollador del grupo trabajará en su paquete y subirá los cambios, en caso de realizar cambios en el main deberá hacer un push para que todos los desarroladores vean los cambios.</w:t>
                  </w:r>
                </w:p>
                <w:p w14:paraId="515585F8" w14:textId="77777777" w:rsidR="007347D4" w:rsidRDefault="007347D4" w:rsidP="007347D4">
                  <w:pPr>
                    <w:pStyle w:val="Contenido"/>
                    <w:rPr>
                      <w:noProof/>
                    </w:rPr>
                  </w:pPr>
                </w:p>
                <w:p w14:paraId="59016B8F" w14:textId="63BF7980" w:rsidR="007347D4" w:rsidRDefault="007347D4" w:rsidP="007347D4">
                  <w:pPr>
                    <w:pStyle w:val="Contenido"/>
                    <w:rPr>
                      <w:noProof/>
                    </w:rPr>
                  </w:pPr>
                  <w:r>
                    <w:rPr>
                      <w:noProof/>
                    </w:rPr>
                    <w:t>Se acuerda que cada vez que se quiera trabajar en el proyecto, se haga un pull para ver los cambios que han podido realizar los otros desarrolladores en el main.</w:t>
                  </w:r>
                </w:p>
                <w:p w14:paraId="43A50608" w14:textId="2CE53547" w:rsidR="007347D4" w:rsidRDefault="007347D4" w:rsidP="007347D4">
                  <w:pPr>
                    <w:pStyle w:val="Contenido"/>
                    <w:rPr>
                      <w:noProof/>
                    </w:rPr>
                  </w:pPr>
                </w:p>
                <w:p w14:paraId="7039AC7F" w14:textId="23621412" w:rsidR="007347D4" w:rsidRDefault="007347D4" w:rsidP="007347D4">
                  <w:pPr>
                    <w:pStyle w:val="Contenido"/>
                    <w:rPr>
                      <w:noProof/>
                    </w:rPr>
                  </w:pPr>
                  <w:r>
                    <w:rPr>
                      <w:noProof/>
                    </w:rPr>
                    <w:t>Cada desarrollador realizará un pequeño documento con los pasos que ha seguido para añadirlo a este documento de Actividad</w:t>
                  </w:r>
                  <w:r w:rsidR="003E482F">
                    <w:rPr>
                      <w:noProof/>
                    </w:rPr>
                    <w:t xml:space="preserve"> y que será subido también al respositorio.</w:t>
                  </w:r>
                </w:p>
                <w:p w14:paraId="51E9927F" w14:textId="77777777" w:rsidR="007347D4" w:rsidRDefault="007347D4" w:rsidP="007347D4">
                  <w:pPr>
                    <w:pStyle w:val="Contenido"/>
                    <w:rPr>
                      <w:noProof/>
                    </w:rPr>
                  </w:pPr>
                </w:p>
                <w:p w14:paraId="26883F71" w14:textId="77777777" w:rsidR="007347D4" w:rsidRPr="00DF027C" w:rsidRDefault="007347D4" w:rsidP="007347D4">
                  <w:pPr>
                    <w:pStyle w:val="Contenido"/>
                    <w:rPr>
                      <w:noProof/>
                    </w:rPr>
                  </w:pPr>
                </w:p>
                <w:p w14:paraId="53F69A81" w14:textId="77777777" w:rsidR="007347D4" w:rsidRDefault="007347D4" w:rsidP="007347D4">
                  <w:pPr>
                    <w:rPr>
                      <w:noProof/>
                    </w:rPr>
                  </w:pPr>
                </w:p>
                <w:p w14:paraId="100C0804" w14:textId="4BF7CB1B" w:rsidR="007347D4" w:rsidRDefault="007347D4" w:rsidP="007347D4">
                  <w:pPr>
                    <w:pStyle w:val="Contenido"/>
                    <w:rPr>
                      <w:noProof/>
                    </w:rPr>
                  </w:pPr>
                </w:p>
              </w:tc>
            </w:tr>
          </w:tbl>
          <w:p w14:paraId="2467473A" w14:textId="553360E8" w:rsidR="000F4386" w:rsidRDefault="000F4386" w:rsidP="008B29F2">
            <w:pPr>
              <w:pStyle w:val="Contenido"/>
              <w:rPr>
                <w:noProof/>
              </w:rPr>
            </w:pPr>
          </w:p>
          <w:p w14:paraId="292449B3" w14:textId="77777777" w:rsidR="000F4386" w:rsidRDefault="000F4386" w:rsidP="008B29F2">
            <w:pPr>
              <w:pStyle w:val="Contenido"/>
              <w:rPr>
                <w:i/>
                <w:noProof/>
                <w:sz w:val="36"/>
              </w:rPr>
            </w:pPr>
          </w:p>
          <w:p w14:paraId="702C1265" w14:textId="77777777" w:rsidR="000F4386" w:rsidRDefault="000F4386" w:rsidP="008B29F2">
            <w:pPr>
              <w:pStyle w:val="Contenido"/>
              <w:rPr>
                <w:i/>
                <w:noProof/>
                <w:sz w:val="36"/>
              </w:rPr>
            </w:pPr>
          </w:p>
        </w:tc>
      </w:tr>
    </w:tbl>
    <w:p w14:paraId="67DC0F39" w14:textId="08A60561" w:rsidR="0087605E" w:rsidRDefault="0087605E" w:rsidP="00AB02A7">
      <w:pPr>
        <w:spacing w:after="200"/>
        <w:rPr>
          <w:noProof/>
        </w:rPr>
      </w:pPr>
    </w:p>
    <w:p w14:paraId="64291BA6" w14:textId="18169F1A" w:rsidR="007347D4" w:rsidRDefault="007347D4" w:rsidP="00AB02A7">
      <w:pPr>
        <w:spacing w:after="200"/>
        <w:rPr>
          <w:noProof/>
        </w:rPr>
      </w:pPr>
    </w:p>
    <w:p w14:paraId="36E25C39" w14:textId="24F8BDE4" w:rsidR="007347D4" w:rsidRDefault="007347D4" w:rsidP="00AB02A7">
      <w:pPr>
        <w:spacing w:after="200"/>
        <w:rPr>
          <w:noProof/>
        </w:rPr>
      </w:pPr>
    </w:p>
    <w:tbl>
      <w:tblPr>
        <w:tblW w:w="9999" w:type="dxa"/>
        <w:tblInd w:w="40" w:type="dxa"/>
        <w:tblCellMar>
          <w:left w:w="0" w:type="dxa"/>
          <w:right w:w="0" w:type="dxa"/>
        </w:tblCellMar>
        <w:tblLook w:val="0000" w:firstRow="0" w:lastRow="0" w:firstColumn="0" w:lastColumn="0" w:noHBand="0" w:noVBand="0"/>
      </w:tblPr>
      <w:tblGrid>
        <w:gridCol w:w="10039"/>
      </w:tblGrid>
      <w:tr w:rsidR="007347D4" w14:paraId="5880FEE0" w14:textId="77777777" w:rsidTr="008B29F2">
        <w:trPr>
          <w:trHeight w:val="5931"/>
        </w:trPr>
        <w:tc>
          <w:tcPr>
            <w:tcW w:w="9999" w:type="dxa"/>
          </w:tcPr>
          <w:tbl>
            <w:tblPr>
              <w:tblW w:w="9999" w:type="dxa"/>
              <w:tblInd w:w="40" w:type="dxa"/>
              <w:tblCellMar>
                <w:left w:w="0" w:type="dxa"/>
                <w:right w:w="0" w:type="dxa"/>
              </w:tblCellMar>
              <w:tblLook w:val="0000" w:firstRow="0" w:lastRow="0" w:firstColumn="0" w:lastColumn="0" w:noHBand="0" w:noVBand="0"/>
            </w:tblPr>
            <w:tblGrid>
              <w:gridCol w:w="9999"/>
            </w:tblGrid>
            <w:tr w:rsidR="007347D4" w14:paraId="78E562C6" w14:textId="77777777" w:rsidTr="008B29F2">
              <w:trPr>
                <w:trHeight w:val="3546"/>
              </w:trPr>
              <w:tc>
                <w:tcPr>
                  <w:tcW w:w="9999" w:type="dxa"/>
                </w:tcPr>
                <w:p w14:paraId="612A99F8" w14:textId="1EB42D9A" w:rsidR="007A0ACD" w:rsidRDefault="007D69E9" w:rsidP="00DA28EF">
                  <w:pPr>
                    <w:pStyle w:val="Ttulo"/>
                    <w:rPr>
                      <w:noProof/>
                      <w:lang w:bidi="es-ES"/>
                    </w:rPr>
                  </w:pPr>
                  <w:r>
                    <w:rPr>
                      <w:noProof/>
                      <w:lang w:bidi="es-ES"/>
                    </w:rPr>
                    <w:t>Pasos realizados por cada desarrollador</w:t>
                  </w:r>
                </w:p>
                <w:p w14:paraId="667B9B0D" w14:textId="41301042" w:rsidR="007D69E9" w:rsidRDefault="007D69E9" w:rsidP="007D69E9">
                  <w:pPr>
                    <w:pStyle w:val="Subttulo"/>
                    <w:framePr w:wrap="around"/>
                    <w:rPr>
                      <w:b/>
                      <w:bCs/>
                      <w:noProof/>
                      <w:u w:val="single"/>
                    </w:rPr>
                  </w:pPr>
                  <w:r w:rsidRPr="007D69E9">
                    <w:rPr>
                      <w:b/>
                      <w:bCs/>
                      <w:noProof/>
                      <w:u w:val="single"/>
                    </w:rPr>
                    <w:t xml:space="preserve">Pavlo Dudnyk Petrenko </w:t>
                  </w:r>
                </w:p>
                <w:p w14:paraId="6BEC7C81" w14:textId="77777777" w:rsidR="007D69E9" w:rsidRPr="007D69E9" w:rsidRDefault="007D69E9" w:rsidP="007D69E9">
                  <w:pPr>
                    <w:pStyle w:val="Subttulo"/>
                    <w:framePr w:wrap="around"/>
                    <w:rPr>
                      <w:b/>
                      <w:bCs/>
                      <w:noProof/>
                      <w:u w:val="single"/>
                    </w:rPr>
                  </w:pPr>
                </w:p>
                <w:p w14:paraId="2EF83ACF" w14:textId="77777777" w:rsidR="007D69E9" w:rsidRDefault="007D69E9" w:rsidP="007D69E9">
                  <w:pPr>
                    <w:pStyle w:val="Contenido"/>
                    <w:numPr>
                      <w:ilvl w:val="0"/>
                      <w:numId w:val="11"/>
                    </w:numPr>
                  </w:pPr>
                  <w:r>
                    <w:t>He creado un repositorio y he invitado a mis compañeros de equipo para que se unan cómo colaboradores:</w:t>
                  </w:r>
                </w:p>
                <w:p w14:paraId="03F4DF0F" w14:textId="77777777" w:rsidR="007D69E9" w:rsidRDefault="007D69E9" w:rsidP="007D69E9">
                  <w:r w:rsidRPr="00E02747">
                    <w:rPr>
                      <w:noProof/>
                    </w:rPr>
                    <w:drawing>
                      <wp:inline distT="0" distB="0" distL="0" distR="0" wp14:anchorId="52861BE8" wp14:editId="7DE96EFD">
                        <wp:extent cx="5400040" cy="4530090"/>
                        <wp:effectExtent l="0" t="0" r="0" b="3810"/>
                        <wp:docPr id="9" name="Imagen 9"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con confianza media"/>
                                <pic:cNvPicPr/>
                              </pic:nvPicPr>
                              <pic:blipFill>
                                <a:blip r:embed="rId10"/>
                                <a:stretch>
                                  <a:fillRect/>
                                </a:stretch>
                              </pic:blipFill>
                              <pic:spPr>
                                <a:xfrm>
                                  <a:off x="0" y="0"/>
                                  <a:ext cx="5400040" cy="4530090"/>
                                </a:xfrm>
                                <a:prstGeom prst="rect">
                                  <a:avLst/>
                                </a:prstGeom>
                              </pic:spPr>
                            </pic:pic>
                          </a:graphicData>
                        </a:graphic>
                      </wp:inline>
                    </w:drawing>
                  </w:r>
                </w:p>
                <w:p w14:paraId="641DFD57" w14:textId="77777777" w:rsidR="007D69E9" w:rsidRDefault="007D69E9" w:rsidP="007D69E9"/>
                <w:p w14:paraId="47BE354E" w14:textId="572EFBF1" w:rsidR="007D69E9" w:rsidRDefault="007D69E9" w:rsidP="00FE0D82">
                  <w:pPr>
                    <w:pStyle w:val="Contenido"/>
                    <w:numPr>
                      <w:ilvl w:val="0"/>
                      <w:numId w:val="11"/>
                    </w:numPr>
                  </w:pPr>
                  <w:r>
                    <w:t xml:space="preserve">He creado un proyecto local en java, al cual le he copiado las clases </w:t>
                  </w:r>
                  <w:proofErr w:type="spellStart"/>
                  <w:r>
                    <w:t>Main</w:t>
                  </w:r>
                  <w:proofErr w:type="spellEnd"/>
                  <w:r>
                    <w:t xml:space="preserve"> y Producto de la anterior entrega AE1.</w:t>
                  </w:r>
                </w:p>
                <w:p w14:paraId="670FB9B7" w14:textId="137D7ECE" w:rsidR="007D69E9" w:rsidRDefault="007D69E9" w:rsidP="007D69E9"/>
                <w:p w14:paraId="61548D27" w14:textId="77777777" w:rsidR="007D69E9" w:rsidRDefault="007D69E9" w:rsidP="007D69E9">
                  <w:pPr>
                    <w:pStyle w:val="Contenido"/>
                    <w:numPr>
                      <w:ilvl w:val="0"/>
                      <w:numId w:val="11"/>
                    </w:numPr>
                  </w:pPr>
                  <w:r>
                    <w:t xml:space="preserve">He creado el repositorio local de </w:t>
                  </w:r>
                  <w:proofErr w:type="spellStart"/>
                  <w:r>
                    <w:t>git</w:t>
                  </w:r>
                  <w:proofErr w:type="spellEnd"/>
                  <w:r>
                    <w:t xml:space="preserve">, seguidamente he hecho un primer </w:t>
                  </w:r>
                  <w:proofErr w:type="spellStart"/>
                  <w:r>
                    <w:t>commit</w:t>
                  </w:r>
                  <w:proofErr w:type="spellEnd"/>
                  <w:r>
                    <w:t xml:space="preserve"> con la rama máster sin hacer ningún cambio para poder hacer un primer </w:t>
                  </w:r>
                  <w:proofErr w:type="spellStart"/>
                  <w:r>
                    <w:t>push</w:t>
                  </w:r>
                  <w:proofErr w:type="spellEnd"/>
                  <w:r>
                    <w:t xml:space="preserve">, para que así exista una rama master cuándo el resto de miembros hagan el primer </w:t>
                  </w:r>
                  <w:proofErr w:type="spellStart"/>
                  <w:r>
                    <w:t>pull</w:t>
                  </w:r>
                  <w:proofErr w:type="spellEnd"/>
                  <w:r>
                    <w:t>.</w:t>
                  </w:r>
                </w:p>
                <w:p w14:paraId="282A5804" w14:textId="77777777" w:rsidR="007D69E9" w:rsidRDefault="007D69E9" w:rsidP="007D69E9">
                  <w:pPr>
                    <w:pStyle w:val="Contenido"/>
                    <w:numPr>
                      <w:ilvl w:val="0"/>
                      <w:numId w:val="11"/>
                    </w:numPr>
                  </w:pPr>
                  <w:r>
                    <w:t xml:space="preserve">Ahora he creado una nueva rama llamada producto, sobre la cual he ido haciendo todos los </w:t>
                  </w:r>
                  <w:proofErr w:type="spellStart"/>
                  <w:r>
                    <w:t>commit</w:t>
                  </w:r>
                  <w:proofErr w:type="spellEnd"/>
                  <w:r>
                    <w:t>:</w:t>
                  </w:r>
                </w:p>
                <w:p w14:paraId="7B7F6871" w14:textId="77777777" w:rsidR="007D69E9" w:rsidRDefault="007D69E9" w:rsidP="007D69E9">
                  <w:r w:rsidRPr="00965D6D">
                    <w:rPr>
                      <w:noProof/>
                    </w:rPr>
                    <w:drawing>
                      <wp:inline distT="0" distB="0" distL="0" distR="0" wp14:anchorId="7F53ECB2" wp14:editId="51AC748E">
                        <wp:extent cx="5048955" cy="1829055"/>
                        <wp:effectExtent l="0" t="0" r="0"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11"/>
                                <a:stretch>
                                  <a:fillRect/>
                                </a:stretch>
                              </pic:blipFill>
                              <pic:spPr>
                                <a:xfrm>
                                  <a:off x="0" y="0"/>
                                  <a:ext cx="5048955" cy="1829055"/>
                                </a:xfrm>
                                <a:prstGeom prst="rect">
                                  <a:avLst/>
                                </a:prstGeom>
                              </pic:spPr>
                            </pic:pic>
                          </a:graphicData>
                        </a:graphic>
                      </wp:inline>
                    </w:drawing>
                  </w:r>
                </w:p>
                <w:p w14:paraId="61D6B2D5" w14:textId="77777777" w:rsidR="007D69E9" w:rsidRDefault="007D69E9" w:rsidP="007D69E9"/>
                <w:p w14:paraId="35D51AD0" w14:textId="77777777" w:rsidR="00413276" w:rsidRDefault="007D69E9" w:rsidP="007A0ACD">
                  <w:pPr>
                    <w:pStyle w:val="Contenido"/>
                    <w:numPr>
                      <w:ilvl w:val="0"/>
                      <w:numId w:val="11"/>
                    </w:numPr>
                  </w:pPr>
                  <w:r>
                    <w:t xml:space="preserve">Una vez terminado todo el trabajo, regrese a la rama master para hacer un </w:t>
                  </w:r>
                  <w:proofErr w:type="spellStart"/>
                  <w:r>
                    <w:t>merge</w:t>
                  </w:r>
                  <w:proofErr w:type="spellEnd"/>
                  <w:r>
                    <w:t xml:space="preserve"> con la rama producto, para seguidamente hacer otro </w:t>
                  </w:r>
                  <w:proofErr w:type="spellStart"/>
                  <w:r>
                    <w:t>push</w:t>
                  </w:r>
                  <w:proofErr w:type="spellEnd"/>
                  <w:r>
                    <w:t xml:space="preserve"> con todas mis modificaciones.</w:t>
                  </w:r>
                </w:p>
                <w:p w14:paraId="48D6F0EC" w14:textId="38780775" w:rsidR="00413276" w:rsidRDefault="00A62A76" w:rsidP="007A0ACD">
                  <w:pPr>
                    <w:pStyle w:val="Contenido"/>
                    <w:numPr>
                      <w:ilvl w:val="0"/>
                      <w:numId w:val="11"/>
                    </w:numPr>
                  </w:pPr>
                  <w:r>
                    <w:t>Hasta aquí había terminado mi parte, ahora me tocaba esperar a que mis compañeros terminaran de hacer todos sus respectivos cambios para revisar todo y asegurarme que compil</w:t>
                  </w:r>
                  <w:r w:rsidR="00124E89">
                    <w:t>é</w:t>
                  </w:r>
                  <w:r>
                    <w:t xml:space="preserve"> bien</w:t>
                  </w:r>
                  <w:r w:rsidR="00D72091">
                    <w:t xml:space="preserve"> (dejé todo bien comentado para que no dudaran de cómo seguir trabajando)</w:t>
                  </w:r>
                  <w:r>
                    <w:t xml:space="preserve">. Al hacer el </w:t>
                  </w:r>
                  <w:proofErr w:type="spellStart"/>
                  <w:r>
                    <w:t>push</w:t>
                  </w:r>
                  <w:proofErr w:type="spellEnd"/>
                  <w:r>
                    <w:t xml:space="preserve"> y revisar el código había ciertos errores de lógica y de sintaxis de cód</w:t>
                  </w:r>
                  <w:r w:rsidR="006C58FB">
                    <w:t>igo que impedían la compilación del programa</w:t>
                  </w:r>
                  <w:r w:rsidR="00124E89">
                    <w:t xml:space="preserve">, los resolví y una vez que compilaba el programa volvía  subir </w:t>
                  </w:r>
                  <w:r w:rsidR="00350988">
                    <w:t>todos los cambios.</w:t>
                  </w:r>
                </w:p>
              </w:tc>
            </w:tr>
            <w:tr w:rsidR="00472569" w14:paraId="3BCBEF4C" w14:textId="77777777" w:rsidTr="008B29F2">
              <w:trPr>
                <w:trHeight w:val="3546"/>
              </w:trPr>
              <w:tc>
                <w:tcPr>
                  <w:tcW w:w="9999" w:type="dxa"/>
                </w:tcPr>
                <w:p w14:paraId="297D023F" w14:textId="77777777" w:rsidR="00472569" w:rsidRDefault="00472569" w:rsidP="008B29F2">
                  <w:pPr>
                    <w:rPr>
                      <w:noProof/>
                    </w:rPr>
                  </w:pPr>
                </w:p>
              </w:tc>
            </w:tr>
            <w:tr w:rsidR="007D69E9" w14:paraId="5F3E7176" w14:textId="77777777" w:rsidTr="000D406D">
              <w:trPr>
                <w:trHeight w:val="80"/>
              </w:trPr>
              <w:tc>
                <w:tcPr>
                  <w:tcW w:w="9999" w:type="dxa"/>
                </w:tcPr>
                <w:p w14:paraId="3758A854" w14:textId="3F9EBE77" w:rsidR="00406A9E" w:rsidRDefault="00406A9E" w:rsidP="000D406D">
                  <w:pPr>
                    <w:rPr>
                      <w:noProof/>
                    </w:rPr>
                  </w:pPr>
                </w:p>
              </w:tc>
            </w:tr>
            <w:tr w:rsidR="007D69E9" w14:paraId="4800DACC" w14:textId="77777777" w:rsidTr="008B29F2">
              <w:trPr>
                <w:trHeight w:val="3546"/>
              </w:trPr>
              <w:tc>
                <w:tcPr>
                  <w:tcW w:w="9999" w:type="dxa"/>
                </w:tcPr>
                <w:p w14:paraId="47FC1BFE" w14:textId="77777777" w:rsidR="008B6066" w:rsidRDefault="008B6066" w:rsidP="008B6066">
                  <w:pPr>
                    <w:pStyle w:val="Ttulo"/>
                    <w:rPr>
                      <w:noProof/>
                      <w:lang w:bidi="es-ES"/>
                    </w:rPr>
                  </w:pPr>
                  <w:r>
                    <w:rPr>
                      <w:noProof/>
                      <w:lang w:bidi="es-ES"/>
                    </w:rPr>
                    <w:t>Pasos realizados por cada desarrollador</w:t>
                  </w:r>
                </w:p>
                <w:p w14:paraId="55FDCB36" w14:textId="3A4A0A1D" w:rsidR="007A0ACD" w:rsidRDefault="007A0ACD" w:rsidP="007A0ACD">
                  <w:pPr>
                    <w:pStyle w:val="Subttulo"/>
                    <w:framePr w:hSpace="0" w:wrap="auto" w:vAnchor="margin" w:hAnchor="text" w:yAlign="inline"/>
                    <w:rPr>
                      <w:b/>
                      <w:bCs/>
                      <w:noProof/>
                      <w:u w:val="single"/>
                    </w:rPr>
                  </w:pPr>
                  <w:r>
                    <w:rPr>
                      <w:b/>
                      <w:bCs/>
                      <w:noProof/>
                      <w:u w:val="single"/>
                    </w:rPr>
                    <w:t>DAVID MENÉNDEZ NUÑEZ</w:t>
                  </w:r>
                </w:p>
                <w:p w14:paraId="0469CB96" w14:textId="77777777" w:rsidR="007A0ACD" w:rsidRPr="007D69E9" w:rsidRDefault="007A0ACD" w:rsidP="007A0ACD">
                  <w:pPr>
                    <w:pStyle w:val="Subttulo"/>
                    <w:framePr w:hSpace="0" w:wrap="auto" w:vAnchor="margin" w:hAnchor="text" w:yAlign="inline"/>
                    <w:rPr>
                      <w:b/>
                      <w:bCs/>
                      <w:noProof/>
                      <w:u w:val="single"/>
                    </w:rPr>
                  </w:pPr>
                </w:p>
                <w:p w14:paraId="7BA8323E" w14:textId="22066876" w:rsidR="0039751E" w:rsidRDefault="0039751E" w:rsidP="0039751E">
                  <w:pPr>
                    <w:pStyle w:val="Contenido"/>
                    <w:numPr>
                      <w:ilvl w:val="0"/>
                      <w:numId w:val="15"/>
                    </w:numPr>
                    <w:rPr>
                      <w:rFonts w:eastAsiaTheme="minorHAnsi"/>
                      <w:color w:val="auto"/>
                      <w:sz w:val="22"/>
                    </w:rPr>
                  </w:pPr>
                  <w:r>
                    <w:t xml:space="preserve">En base al repositorio que ha creado Pablo, he realizado un clone a una carpeta </w:t>
                  </w:r>
                  <w:r w:rsidR="00B404D9">
                    <w:t>a</w:t>
                  </w:r>
                  <w:r>
                    <w:t xml:space="preserve"> mi repositorio local.</w:t>
                  </w:r>
                </w:p>
                <w:p w14:paraId="00F749CE" w14:textId="29D71A9C" w:rsidR="00B404D9" w:rsidRDefault="00B404D9" w:rsidP="00B404D9">
                  <w:pPr>
                    <w:pStyle w:val="Contenido"/>
                    <w:numPr>
                      <w:ilvl w:val="0"/>
                      <w:numId w:val="15"/>
                    </w:numPr>
                  </w:pPr>
                  <w:r>
                    <w:t>He añadido un nuevo paquete llamado suma y he añadido la clase Suma.</w:t>
                  </w:r>
                </w:p>
                <w:p w14:paraId="3C24A40C" w14:textId="25E7C601" w:rsidR="00B404D9" w:rsidRDefault="00B404D9" w:rsidP="00B404D9">
                  <w:pPr>
                    <w:pStyle w:val="Contenido"/>
                    <w:ind w:left="360"/>
                  </w:pPr>
                  <w:r w:rsidRPr="00B404D9">
                    <w:rPr>
                      <w:noProof/>
                    </w:rPr>
                    <w:drawing>
                      <wp:inline distT="0" distB="0" distL="0" distR="0" wp14:anchorId="47A3EB81" wp14:editId="23C5AB52">
                        <wp:extent cx="1356360" cy="10937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4268" cy="1100099"/>
                                </a:xfrm>
                                <a:prstGeom prst="rect">
                                  <a:avLst/>
                                </a:prstGeom>
                              </pic:spPr>
                            </pic:pic>
                          </a:graphicData>
                        </a:graphic>
                      </wp:inline>
                    </w:drawing>
                  </w:r>
                </w:p>
                <w:p w14:paraId="7E9C77A5" w14:textId="714A3A02" w:rsidR="0039751E" w:rsidRDefault="00B404D9" w:rsidP="0039751E">
                  <w:pPr>
                    <w:pStyle w:val="Contenido"/>
                    <w:numPr>
                      <w:ilvl w:val="0"/>
                      <w:numId w:val="15"/>
                    </w:numPr>
                  </w:pPr>
                  <w:r>
                    <w:t>Creada</w:t>
                  </w:r>
                  <w:r w:rsidR="0039751E">
                    <w:t xml:space="preserve"> una nueva rama llamada RAMA_SUMA sobre la que he trabajado.</w:t>
                  </w:r>
                </w:p>
                <w:p w14:paraId="47A05B08" w14:textId="7401373E" w:rsidR="00B404D9" w:rsidRDefault="00B404D9" w:rsidP="00B404D9">
                  <w:pPr>
                    <w:pStyle w:val="Contenido"/>
                    <w:ind w:left="360"/>
                  </w:pPr>
                  <w:r w:rsidRPr="00B404D9">
                    <w:rPr>
                      <w:noProof/>
                    </w:rPr>
                    <w:drawing>
                      <wp:inline distT="0" distB="0" distL="0" distR="0" wp14:anchorId="6DB12C79" wp14:editId="41040DFA">
                        <wp:extent cx="4648849" cy="58110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581106"/>
                                </a:xfrm>
                                <a:prstGeom prst="rect">
                                  <a:avLst/>
                                </a:prstGeom>
                              </pic:spPr>
                            </pic:pic>
                          </a:graphicData>
                        </a:graphic>
                      </wp:inline>
                    </w:drawing>
                  </w:r>
                </w:p>
                <w:p w14:paraId="465F6677" w14:textId="582E6BFC" w:rsidR="0039751E" w:rsidRDefault="0039751E" w:rsidP="0039751E">
                  <w:pPr>
                    <w:pStyle w:val="Contenido"/>
                    <w:numPr>
                      <w:ilvl w:val="0"/>
                      <w:numId w:val="15"/>
                    </w:numPr>
                  </w:pPr>
                  <w:r>
                    <w:t xml:space="preserve">He hecho un </w:t>
                  </w:r>
                  <w:proofErr w:type="spellStart"/>
                  <w:r>
                    <w:t>commit</w:t>
                  </w:r>
                  <w:proofErr w:type="spellEnd"/>
                  <w:r>
                    <w:t xml:space="preserve"> y l</w:t>
                  </w:r>
                  <w:r w:rsidR="00B404D9">
                    <w:t>uego</w:t>
                  </w:r>
                  <w:r>
                    <w:t xml:space="preserve"> he realizado un </w:t>
                  </w:r>
                  <w:proofErr w:type="spellStart"/>
                  <w:r>
                    <w:t>push</w:t>
                  </w:r>
                  <w:proofErr w:type="spellEnd"/>
                  <w:r>
                    <w:t xml:space="preserve"> al repositorio.</w:t>
                  </w:r>
                </w:p>
                <w:p w14:paraId="54EABECB" w14:textId="77777777" w:rsidR="0039751E" w:rsidRDefault="0039751E" w:rsidP="0039751E">
                  <w:pPr>
                    <w:pStyle w:val="Contenido"/>
                    <w:numPr>
                      <w:ilvl w:val="0"/>
                      <w:numId w:val="15"/>
                    </w:numPr>
                  </w:pPr>
                  <w:r>
                    <w:t xml:space="preserve">El siguiente día antes de empezar hice un </w:t>
                  </w:r>
                  <w:proofErr w:type="spellStart"/>
                  <w:r>
                    <w:t>pull</w:t>
                  </w:r>
                  <w:proofErr w:type="spellEnd"/>
                  <w:r>
                    <w:t xml:space="preserve"> para ver los cambios de los compañeros.</w:t>
                  </w:r>
                </w:p>
                <w:p w14:paraId="4CA64A3C" w14:textId="6BDF0C89" w:rsidR="0039751E" w:rsidRDefault="0039751E" w:rsidP="0039751E">
                  <w:pPr>
                    <w:pStyle w:val="Contenido"/>
                    <w:numPr>
                      <w:ilvl w:val="0"/>
                      <w:numId w:val="15"/>
                    </w:numPr>
                  </w:pPr>
                  <w:r>
                    <w:t xml:space="preserve">He </w:t>
                  </w:r>
                  <w:r w:rsidR="00B404D9">
                    <w:t xml:space="preserve">actualizado el </w:t>
                  </w:r>
                  <w:proofErr w:type="spellStart"/>
                  <w:r w:rsidR="00B404D9">
                    <w:t>main</w:t>
                  </w:r>
                  <w:proofErr w:type="spellEnd"/>
                  <w:r w:rsidR="00B404D9">
                    <w:t xml:space="preserve"> </w:t>
                  </w:r>
                  <w:r>
                    <w:t>para llamar a los métodos de la clase suma y mostrar en terminal los resultados.</w:t>
                  </w:r>
                </w:p>
                <w:p w14:paraId="66F0DC41" w14:textId="431D384A" w:rsidR="00B404D9" w:rsidRDefault="00B404D9" w:rsidP="00B404D9">
                  <w:pPr>
                    <w:pStyle w:val="Contenido"/>
                    <w:ind w:left="360"/>
                  </w:pPr>
                  <w:r w:rsidRPr="00B404D9">
                    <w:rPr>
                      <w:noProof/>
                    </w:rPr>
                    <w:drawing>
                      <wp:inline distT="0" distB="0" distL="0" distR="0" wp14:anchorId="53055755" wp14:editId="550E537F">
                        <wp:extent cx="4853940" cy="2567741"/>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2293" cy="2572160"/>
                                </a:xfrm>
                                <a:prstGeom prst="rect">
                                  <a:avLst/>
                                </a:prstGeom>
                              </pic:spPr>
                            </pic:pic>
                          </a:graphicData>
                        </a:graphic>
                      </wp:inline>
                    </w:drawing>
                  </w:r>
                </w:p>
                <w:p w14:paraId="227ACD7E" w14:textId="0CA79757" w:rsidR="0039751E" w:rsidRDefault="00B404D9" w:rsidP="0039751E">
                  <w:pPr>
                    <w:pStyle w:val="Contenido"/>
                    <w:numPr>
                      <w:ilvl w:val="0"/>
                      <w:numId w:val="15"/>
                    </w:numPr>
                  </w:pPr>
                  <w:r>
                    <w:t xml:space="preserve"> </w:t>
                  </w:r>
                  <w:r w:rsidR="0039751E">
                    <w:t xml:space="preserve">He fusionado la RAMA_SUMA con </w:t>
                  </w:r>
                  <w:proofErr w:type="spellStart"/>
                  <w:r w:rsidR="0039751E">
                    <w:t>en</w:t>
                  </w:r>
                  <w:proofErr w:type="spellEnd"/>
                  <w:r w:rsidR="0039751E">
                    <w:t xml:space="preserve"> master y he realizado un </w:t>
                  </w:r>
                  <w:proofErr w:type="spellStart"/>
                  <w:r w:rsidR="0039751E">
                    <w:t>push</w:t>
                  </w:r>
                  <w:proofErr w:type="spellEnd"/>
                  <w:r w:rsidR="0039751E">
                    <w:t>.</w:t>
                  </w:r>
                </w:p>
                <w:p w14:paraId="1465AF29" w14:textId="34529B5D" w:rsidR="00B404D9" w:rsidRDefault="00B404D9" w:rsidP="00B404D9">
                  <w:pPr>
                    <w:pStyle w:val="Contenido"/>
                    <w:ind w:left="360"/>
                  </w:pPr>
                  <w:r w:rsidRPr="00B404D9">
                    <w:rPr>
                      <w:noProof/>
                    </w:rPr>
                    <w:drawing>
                      <wp:inline distT="0" distB="0" distL="0" distR="0" wp14:anchorId="601F115B" wp14:editId="22E9B058">
                        <wp:extent cx="4877481" cy="229584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7481" cy="2295845"/>
                                </a:xfrm>
                                <a:prstGeom prst="rect">
                                  <a:avLst/>
                                </a:prstGeom>
                              </pic:spPr>
                            </pic:pic>
                          </a:graphicData>
                        </a:graphic>
                      </wp:inline>
                    </w:drawing>
                  </w:r>
                </w:p>
                <w:p w14:paraId="7A48A9C4" w14:textId="24645ACB" w:rsidR="00B404D9" w:rsidRDefault="00B404D9" w:rsidP="0039751E">
                  <w:pPr>
                    <w:pStyle w:val="Contenido"/>
                    <w:numPr>
                      <w:ilvl w:val="0"/>
                      <w:numId w:val="15"/>
                    </w:numPr>
                  </w:pPr>
                  <w:r>
                    <w:t>He añadido el documento de actividad al repositorio.</w:t>
                  </w:r>
                </w:p>
                <w:p w14:paraId="0DFB530F" w14:textId="06C5EAC6" w:rsidR="00B404D9" w:rsidRDefault="00B404D9" w:rsidP="0039751E">
                  <w:pPr>
                    <w:pStyle w:val="Contenido"/>
                    <w:numPr>
                      <w:ilvl w:val="0"/>
                      <w:numId w:val="15"/>
                    </w:numPr>
                  </w:pPr>
                  <w:r>
                    <w:t xml:space="preserve">He comentado el </w:t>
                  </w:r>
                  <w:proofErr w:type="spellStart"/>
                  <w:r>
                    <w:t>main</w:t>
                  </w:r>
                  <w:proofErr w:type="spellEnd"/>
                  <w:r>
                    <w:t xml:space="preserve"> en la parte de la clase Suma y actualizado el repositorio.</w:t>
                  </w:r>
                </w:p>
                <w:p w14:paraId="2E532D62" w14:textId="4FA4ADB1" w:rsidR="007D69E9" w:rsidRDefault="007D69E9" w:rsidP="007A0ACD">
                  <w:pPr>
                    <w:rPr>
                      <w:noProof/>
                    </w:rPr>
                  </w:pPr>
                </w:p>
              </w:tc>
            </w:tr>
            <w:tr w:rsidR="007D69E9" w14:paraId="0DD4FB21" w14:textId="77777777" w:rsidTr="008B29F2">
              <w:trPr>
                <w:trHeight w:val="3546"/>
              </w:trPr>
              <w:tc>
                <w:tcPr>
                  <w:tcW w:w="9999" w:type="dxa"/>
                </w:tcPr>
                <w:p w14:paraId="7333F934" w14:textId="77777777" w:rsidR="0039751E" w:rsidRDefault="0039751E" w:rsidP="007D69E9">
                  <w:pPr>
                    <w:pStyle w:val="Ttulo"/>
                    <w:rPr>
                      <w:noProof/>
                      <w:lang w:bidi="es-ES"/>
                    </w:rPr>
                  </w:pPr>
                </w:p>
                <w:p w14:paraId="2091D3FC" w14:textId="77777777" w:rsidR="0039751E" w:rsidRDefault="0039751E" w:rsidP="007D69E9">
                  <w:pPr>
                    <w:pStyle w:val="Ttulo"/>
                    <w:rPr>
                      <w:noProof/>
                      <w:lang w:bidi="es-ES"/>
                    </w:rPr>
                  </w:pPr>
                </w:p>
                <w:p w14:paraId="236F310D" w14:textId="77777777" w:rsidR="0039751E" w:rsidRDefault="0039751E" w:rsidP="007D69E9">
                  <w:pPr>
                    <w:pStyle w:val="Ttulo"/>
                    <w:rPr>
                      <w:noProof/>
                      <w:lang w:bidi="es-ES"/>
                    </w:rPr>
                  </w:pPr>
                </w:p>
                <w:p w14:paraId="168D85CB" w14:textId="77777777" w:rsidR="0039751E" w:rsidRDefault="0039751E" w:rsidP="007D69E9">
                  <w:pPr>
                    <w:pStyle w:val="Ttulo"/>
                    <w:rPr>
                      <w:noProof/>
                      <w:lang w:bidi="es-ES"/>
                    </w:rPr>
                  </w:pPr>
                </w:p>
                <w:p w14:paraId="4ECCE82B" w14:textId="77777777" w:rsidR="0039751E" w:rsidRDefault="0039751E" w:rsidP="007D69E9">
                  <w:pPr>
                    <w:pStyle w:val="Ttulo"/>
                    <w:rPr>
                      <w:noProof/>
                      <w:lang w:bidi="es-ES"/>
                    </w:rPr>
                  </w:pPr>
                </w:p>
                <w:p w14:paraId="0BE8AD7E" w14:textId="77777777" w:rsidR="0039751E" w:rsidRDefault="0039751E" w:rsidP="007D69E9">
                  <w:pPr>
                    <w:pStyle w:val="Ttulo"/>
                    <w:rPr>
                      <w:noProof/>
                      <w:lang w:bidi="es-ES"/>
                    </w:rPr>
                  </w:pPr>
                </w:p>
                <w:p w14:paraId="59AEE394" w14:textId="77777777" w:rsidR="0039751E" w:rsidRDefault="0039751E" w:rsidP="007D69E9">
                  <w:pPr>
                    <w:pStyle w:val="Ttulo"/>
                    <w:rPr>
                      <w:noProof/>
                      <w:lang w:bidi="es-ES"/>
                    </w:rPr>
                  </w:pPr>
                </w:p>
                <w:p w14:paraId="27A59E37" w14:textId="77777777" w:rsidR="008A63C1" w:rsidRDefault="008A63C1" w:rsidP="007D69E9">
                  <w:pPr>
                    <w:pStyle w:val="Ttulo"/>
                    <w:rPr>
                      <w:noProof/>
                      <w:lang w:bidi="es-ES"/>
                    </w:rPr>
                  </w:pPr>
                </w:p>
                <w:p w14:paraId="66FCAEB4" w14:textId="77777777" w:rsidR="008A63C1" w:rsidRDefault="008A63C1" w:rsidP="007D69E9">
                  <w:pPr>
                    <w:pStyle w:val="Ttulo"/>
                    <w:rPr>
                      <w:noProof/>
                      <w:lang w:bidi="es-ES"/>
                    </w:rPr>
                  </w:pPr>
                </w:p>
                <w:p w14:paraId="01463F4C" w14:textId="77777777" w:rsidR="008B6066" w:rsidRDefault="008B6066" w:rsidP="008B6066">
                  <w:pPr>
                    <w:pStyle w:val="Ttulo"/>
                    <w:rPr>
                      <w:noProof/>
                      <w:lang w:bidi="es-ES"/>
                    </w:rPr>
                  </w:pPr>
                  <w:r>
                    <w:rPr>
                      <w:noProof/>
                      <w:lang w:bidi="es-ES"/>
                    </w:rPr>
                    <w:t>Pasos realizados por cada desarrollador</w:t>
                  </w:r>
                </w:p>
                <w:p w14:paraId="73B968FC" w14:textId="585F33C8" w:rsidR="008A63C1" w:rsidRDefault="008A63C1" w:rsidP="008A63C1">
                  <w:pPr>
                    <w:pStyle w:val="Subttulo"/>
                    <w:framePr w:hSpace="0" w:wrap="auto" w:vAnchor="margin" w:hAnchor="text" w:yAlign="inline"/>
                    <w:rPr>
                      <w:b/>
                      <w:bCs/>
                      <w:noProof/>
                      <w:u w:val="single"/>
                    </w:rPr>
                  </w:pPr>
                  <w:r>
                    <w:rPr>
                      <w:b/>
                      <w:bCs/>
                      <w:noProof/>
                      <w:u w:val="single"/>
                    </w:rPr>
                    <w:t>RAÚL MORENO RODRIGO</w:t>
                  </w:r>
                </w:p>
                <w:p w14:paraId="57526F26" w14:textId="77777777" w:rsidR="00CE1FE6" w:rsidRDefault="00CE1FE6" w:rsidP="008A63C1">
                  <w:pPr>
                    <w:pStyle w:val="Subttulo"/>
                    <w:framePr w:hSpace="0" w:wrap="auto" w:vAnchor="margin" w:hAnchor="text" w:yAlign="inline"/>
                    <w:rPr>
                      <w:b/>
                      <w:bCs/>
                      <w:noProof/>
                      <w:u w:val="single"/>
                    </w:rPr>
                  </w:pPr>
                </w:p>
                <w:p w14:paraId="6A61654C" w14:textId="37379374" w:rsidR="00CE1FE6" w:rsidRDefault="00CE1FE6" w:rsidP="00CE1FE6">
                  <w:pPr>
                    <w:jc w:val="both"/>
                  </w:pPr>
                  <w:r w:rsidRPr="007A4544">
                    <w:t>1-. Lo primero de todo fue clonar el repositorio creado por el compañero.</w:t>
                  </w:r>
                </w:p>
                <w:p w14:paraId="6A208AED" w14:textId="77777777" w:rsidR="00BB2918" w:rsidRPr="007A4544" w:rsidRDefault="00BB2918" w:rsidP="00CE1FE6">
                  <w:pPr>
                    <w:jc w:val="both"/>
                  </w:pPr>
                </w:p>
                <w:p w14:paraId="35780946" w14:textId="77777777" w:rsidR="00CE1FE6" w:rsidRPr="007A4544" w:rsidRDefault="00CE1FE6" w:rsidP="00CE1FE6">
                  <w:pPr>
                    <w:jc w:val="both"/>
                  </w:pPr>
                  <w:r w:rsidRPr="007A4544">
                    <w:t xml:space="preserve">2-. Para ver que todo funcionaba, lo primero que se hizo fue crear los paquetes y clases; resta y división. Se hizo un </w:t>
                  </w:r>
                  <w:proofErr w:type="spellStart"/>
                  <w:r w:rsidRPr="007A4544">
                    <w:t>push</w:t>
                  </w:r>
                  <w:proofErr w:type="spellEnd"/>
                  <w:r w:rsidRPr="007A4544">
                    <w:t xml:space="preserve"> y se comprobó que estos paquetes quedaban añadidos al repositorio remoto creado por el compañero.</w:t>
                  </w:r>
                </w:p>
                <w:p w14:paraId="59089526" w14:textId="7D7E925E" w:rsidR="00CE1FE6" w:rsidRDefault="00CE1FE6" w:rsidP="00CE1FE6">
                  <w:pPr>
                    <w:jc w:val="both"/>
                  </w:pPr>
                  <w:r w:rsidRPr="007A4544">
                    <w:rPr>
                      <w:noProof/>
                    </w:rPr>
                    <w:drawing>
                      <wp:inline distT="0" distB="0" distL="0" distR="0" wp14:anchorId="6B65E0F6" wp14:editId="3E742106">
                        <wp:extent cx="5400040" cy="20046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04695"/>
                                </a:xfrm>
                                <a:prstGeom prst="rect">
                                  <a:avLst/>
                                </a:prstGeom>
                              </pic:spPr>
                            </pic:pic>
                          </a:graphicData>
                        </a:graphic>
                      </wp:inline>
                    </w:drawing>
                  </w:r>
                </w:p>
                <w:p w14:paraId="7BC20C0B" w14:textId="77777777" w:rsidR="00BB2918" w:rsidRPr="007A4544" w:rsidRDefault="00BB2918" w:rsidP="00CE1FE6">
                  <w:pPr>
                    <w:jc w:val="both"/>
                  </w:pPr>
                </w:p>
                <w:p w14:paraId="394EC106" w14:textId="77777777" w:rsidR="00CE1FE6" w:rsidRPr="007A4544" w:rsidRDefault="00CE1FE6" w:rsidP="00CE1FE6">
                  <w:pPr>
                    <w:jc w:val="both"/>
                  </w:pPr>
                  <w:r w:rsidRPr="007A4544">
                    <w:t xml:space="preserve">3-. Como los puntos anteriores se realizaron un día diferente a este, lo primero que se hizo fue un </w:t>
                  </w:r>
                  <w:proofErr w:type="spellStart"/>
                  <w:r w:rsidRPr="007A4544">
                    <w:t>pull</w:t>
                  </w:r>
                  <w:proofErr w:type="spellEnd"/>
                  <w:r w:rsidRPr="007A4544">
                    <w:t xml:space="preserve"> para tener el repositorio actualizado y la creación de una rama (</w:t>
                  </w:r>
                  <w:proofErr w:type="spellStart"/>
                  <w:r w:rsidRPr="007A4544">
                    <w:t>restadivide</w:t>
                  </w:r>
                  <w:proofErr w:type="spellEnd"/>
                  <w:r w:rsidRPr="007A4544">
                    <w:t xml:space="preserve">) sobre la cual se trabajaría en </w:t>
                  </w:r>
                  <w:proofErr w:type="gramStart"/>
                  <w:r w:rsidRPr="007A4544">
                    <w:t>adelante</w:t>
                  </w:r>
                  <w:proofErr w:type="gramEnd"/>
                  <w:r w:rsidRPr="007A4544">
                    <w:t xml:space="preserve"> pero, al ir a trabajar sobre ella se pensé en eliminarla y se crear 2 ramas, una para cada paquete, y así poder practicar el poder moverme entre ramas.</w:t>
                  </w:r>
                </w:p>
                <w:p w14:paraId="4EA62647" w14:textId="77777777" w:rsidR="00BB2918" w:rsidRDefault="00CE1FE6" w:rsidP="00CE1FE6">
                  <w:pPr>
                    <w:jc w:val="both"/>
                  </w:pPr>
                  <w:r w:rsidRPr="007A4544">
                    <w:rPr>
                      <w:noProof/>
                    </w:rPr>
                    <w:drawing>
                      <wp:inline distT="0" distB="0" distL="0" distR="0" wp14:anchorId="0823AD23" wp14:editId="5BB5D5E7">
                        <wp:extent cx="5400040" cy="4451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45135"/>
                                </a:xfrm>
                                <a:prstGeom prst="rect">
                                  <a:avLst/>
                                </a:prstGeom>
                              </pic:spPr>
                            </pic:pic>
                          </a:graphicData>
                        </a:graphic>
                      </wp:inline>
                    </w:drawing>
                  </w:r>
                </w:p>
                <w:p w14:paraId="36133CA0" w14:textId="77777777" w:rsidR="00BB2918" w:rsidRDefault="00BB2918" w:rsidP="00CE1FE6">
                  <w:pPr>
                    <w:jc w:val="both"/>
                  </w:pPr>
                </w:p>
                <w:p w14:paraId="1CFB6DB0" w14:textId="57175B37" w:rsidR="00CE1FE6" w:rsidRPr="007A4544" w:rsidRDefault="00CE1FE6" w:rsidP="00CE1FE6">
                  <w:pPr>
                    <w:jc w:val="both"/>
                  </w:pPr>
                  <w:r w:rsidRPr="007A4544">
                    <w:t xml:space="preserve">4-.  El siguiente paso fue completar las clases resta y división, haciendo los respectivos </w:t>
                  </w:r>
                  <w:proofErr w:type="spellStart"/>
                  <w:r w:rsidRPr="007A4544">
                    <w:t>commit</w:t>
                  </w:r>
                  <w:proofErr w:type="spellEnd"/>
                  <w:r w:rsidRPr="007A4544">
                    <w:t xml:space="preserve"> tras la terminación de cada clase.</w:t>
                  </w:r>
                </w:p>
                <w:p w14:paraId="74ABB9F9" w14:textId="77777777" w:rsidR="00CE1FE6" w:rsidRPr="007A4544" w:rsidRDefault="00CE1FE6" w:rsidP="00CE1FE6">
                  <w:pPr>
                    <w:jc w:val="both"/>
                  </w:pPr>
                  <w:r w:rsidRPr="007A4544">
                    <w:rPr>
                      <w:noProof/>
                    </w:rPr>
                    <w:drawing>
                      <wp:inline distT="0" distB="0" distL="0" distR="0" wp14:anchorId="69DBF5FA" wp14:editId="367869B6">
                        <wp:extent cx="2133600" cy="10953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1095375"/>
                                </a:xfrm>
                                <a:prstGeom prst="rect">
                                  <a:avLst/>
                                </a:prstGeom>
                              </pic:spPr>
                            </pic:pic>
                          </a:graphicData>
                        </a:graphic>
                      </wp:inline>
                    </w:drawing>
                  </w:r>
                </w:p>
                <w:p w14:paraId="7B0A78C5" w14:textId="77777777" w:rsidR="00CE1FE6" w:rsidRPr="007A4544" w:rsidRDefault="00CE1FE6" w:rsidP="00CE1FE6">
                  <w:pPr>
                    <w:jc w:val="both"/>
                  </w:pPr>
                  <w:r w:rsidRPr="007A4544">
                    <w:t xml:space="preserve">5-. Después se ha fusionado las ramas división y resta con la rama master y haremos un </w:t>
                  </w:r>
                  <w:proofErr w:type="spellStart"/>
                  <w:r w:rsidRPr="007A4544">
                    <w:t>push</w:t>
                  </w:r>
                  <w:proofErr w:type="spellEnd"/>
                  <w:r w:rsidRPr="007A4544">
                    <w:t xml:space="preserve"> para que los compañeros puedan ver los cambios realizados. </w:t>
                  </w:r>
                </w:p>
                <w:p w14:paraId="5BC80C62" w14:textId="1B099254" w:rsidR="00CE1FE6" w:rsidRDefault="00CE1FE6" w:rsidP="00CE1FE6">
                  <w:pPr>
                    <w:jc w:val="both"/>
                  </w:pPr>
                  <w:r w:rsidRPr="007A4544">
                    <w:rPr>
                      <w:noProof/>
                    </w:rPr>
                    <w:drawing>
                      <wp:inline distT="0" distB="0" distL="0" distR="0" wp14:anchorId="447C488E" wp14:editId="6EF83677">
                        <wp:extent cx="5139346" cy="1458811"/>
                        <wp:effectExtent l="0" t="0" r="444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1220" cy="1465020"/>
                                </a:xfrm>
                                <a:prstGeom prst="rect">
                                  <a:avLst/>
                                </a:prstGeom>
                              </pic:spPr>
                            </pic:pic>
                          </a:graphicData>
                        </a:graphic>
                      </wp:inline>
                    </w:drawing>
                  </w:r>
                </w:p>
                <w:p w14:paraId="593F6FF0" w14:textId="77777777" w:rsidR="00BB2918" w:rsidRPr="007A4544" w:rsidRDefault="00BB2918" w:rsidP="00CE1FE6">
                  <w:pPr>
                    <w:jc w:val="both"/>
                  </w:pPr>
                </w:p>
                <w:p w14:paraId="248FFE52" w14:textId="71B638B4" w:rsidR="00CE1FE6" w:rsidRDefault="00CE1FE6" w:rsidP="00CE1FE6">
                  <w:pPr>
                    <w:jc w:val="both"/>
                  </w:pPr>
                  <w:r w:rsidRPr="007A4544">
                    <w:t>6-. Se volverá a crear otra rama (la que eliminamos al principio) que llamaremos “</w:t>
                  </w:r>
                  <w:proofErr w:type="spellStart"/>
                  <w:r w:rsidRPr="007A4544">
                    <w:t>restadivide</w:t>
                  </w:r>
                  <w:proofErr w:type="spellEnd"/>
                  <w:r w:rsidRPr="007A4544">
                    <w:t xml:space="preserve">” para trabajar sobre el </w:t>
                  </w:r>
                  <w:proofErr w:type="spellStart"/>
                  <w:r w:rsidRPr="007A4544">
                    <w:t>main</w:t>
                  </w:r>
                  <w:proofErr w:type="spellEnd"/>
                  <w:r w:rsidRPr="007A4544">
                    <w:t xml:space="preserve">. Una vez completo el </w:t>
                  </w:r>
                  <w:proofErr w:type="spellStart"/>
                  <w:r w:rsidRPr="007A4544">
                    <w:t>main</w:t>
                  </w:r>
                  <w:proofErr w:type="spellEnd"/>
                  <w:r w:rsidRPr="007A4544">
                    <w:t xml:space="preserve"> y alguna pequeña corrección más, se hará </w:t>
                  </w:r>
                  <w:proofErr w:type="spellStart"/>
                  <w:r w:rsidRPr="007A4544">
                    <w:t>commit</w:t>
                  </w:r>
                  <w:proofErr w:type="spellEnd"/>
                  <w:r w:rsidRPr="007A4544">
                    <w:t xml:space="preserve"> para guardar los cambios.</w:t>
                  </w:r>
                </w:p>
                <w:p w14:paraId="76AA4E85" w14:textId="77777777" w:rsidR="00BB2918" w:rsidRPr="007A4544" w:rsidRDefault="00BB2918" w:rsidP="00CE1FE6">
                  <w:pPr>
                    <w:jc w:val="both"/>
                  </w:pPr>
                </w:p>
                <w:p w14:paraId="431C46C9" w14:textId="77777777" w:rsidR="00CE1FE6" w:rsidRPr="007A4544" w:rsidRDefault="00CE1FE6" w:rsidP="00CE1FE6">
                  <w:pPr>
                    <w:jc w:val="both"/>
                  </w:pPr>
                  <w:r w:rsidRPr="007A4544">
                    <w:t xml:space="preserve">7-. Nos cambiaremos a la rama </w:t>
                  </w:r>
                  <w:proofErr w:type="spellStart"/>
                  <w:r w:rsidRPr="007A4544">
                    <w:t>main</w:t>
                  </w:r>
                  <w:proofErr w:type="spellEnd"/>
                  <w:r w:rsidRPr="007A4544">
                    <w:t xml:space="preserve"> para así poder fusionarla con esta última y poder ir ya retocando el proyecto sobre la rama master.</w:t>
                  </w:r>
                </w:p>
                <w:p w14:paraId="2ED4734C" w14:textId="7E932B57" w:rsidR="00CE1FE6" w:rsidRDefault="00CE1FE6" w:rsidP="00CE1FE6">
                  <w:pPr>
                    <w:jc w:val="both"/>
                  </w:pPr>
                  <w:r w:rsidRPr="007A4544">
                    <w:rPr>
                      <w:noProof/>
                    </w:rPr>
                    <w:drawing>
                      <wp:inline distT="0" distB="0" distL="0" distR="0" wp14:anchorId="434E6CFD" wp14:editId="32B80632">
                        <wp:extent cx="5400040" cy="91948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19480"/>
                                </a:xfrm>
                                <a:prstGeom prst="rect">
                                  <a:avLst/>
                                </a:prstGeom>
                              </pic:spPr>
                            </pic:pic>
                          </a:graphicData>
                        </a:graphic>
                      </wp:inline>
                    </w:drawing>
                  </w:r>
                </w:p>
                <w:p w14:paraId="6EF29F84" w14:textId="77777777" w:rsidR="00BB2918" w:rsidRPr="007A4544" w:rsidRDefault="00BB2918" w:rsidP="00CE1FE6">
                  <w:pPr>
                    <w:jc w:val="both"/>
                  </w:pPr>
                </w:p>
                <w:p w14:paraId="27580221" w14:textId="6CDE6EFB" w:rsidR="00CE1FE6" w:rsidRDefault="00CE1FE6" w:rsidP="00CE1FE6">
                  <w:pPr>
                    <w:jc w:val="both"/>
                  </w:pPr>
                  <w:r w:rsidRPr="007A4544">
                    <w:t xml:space="preserve">8-. Me percato de que se puede mejorar el contenido de las clases. Se realizan los cambios y hacemos </w:t>
                  </w:r>
                  <w:proofErr w:type="spellStart"/>
                  <w:r w:rsidRPr="007A4544">
                    <w:t>commit</w:t>
                  </w:r>
                  <w:proofErr w:type="spellEnd"/>
                  <w:r w:rsidRPr="007A4544">
                    <w:t xml:space="preserve"> para guardarlos.</w:t>
                  </w:r>
                </w:p>
                <w:p w14:paraId="2C547FE8" w14:textId="77777777" w:rsidR="00BB2918" w:rsidRPr="007A4544" w:rsidRDefault="00BB2918" w:rsidP="00CE1FE6">
                  <w:pPr>
                    <w:jc w:val="both"/>
                  </w:pPr>
                </w:p>
                <w:p w14:paraId="76566575" w14:textId="77777777" w:rsidR="00CE1FE6" w:rsidRPr="007A4544" w:rsidRDefault="00CE1FE6" w:rsidP="00CE1FE6">
                  <w:pPr>
                    <w:jc w:val="both"/>
                  </w:pPr>
                  <w:r w:rsidRPr="007A4544">
                    <w:t xml:space="preserve">9-. Una vez terminada mi parte, hago </w:t>
                  </w:r>
                  <w:proofErr w:type="spellStart"/>
                  <w:r w:rsidRPr="007A4544">
                    <w:t>push</w:t>
                  </w:r>
                  <w:proofErr w:type="spellEnd"/>
                  <w:r w:rsidRPr="007A4544">
                    <w:t xml:space="preserve"> y compruebo que se actualiza todo en el repositorio remoto compartido con mis compañeros.</w:t>
                  </w:r>
                </w:p>
                <w:p w14:paraId="6B7F1F8E" w14:textId="77777777" w:rsidR="00CE1FE6" w:rsidRPr="007A4544" w:rsidRDefault="00CE1FE6" w:rsidP="00CE1FE6">
                  <w:pPr>
                    <w:jc w:val="both"/>
                  </w:pPr>
                  <w:r w:rsidRPr="007A4544">
                    <w:rPr>
                      <w:noProof/>
                    </w:rPr>
                    <w:drawing>
                      <wp:inline distT="0" distB="0" distL="0" distR="0" wp14:anchorId="58D26F4C" wp14:editId="1C04AD39">
                        <wp:extent cx="5400040" cy="1362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62075"/>
                                </a:xfrm>
                                <a:prstGeom prst="rect">
                                  <a:avLst/>
                                </a:prstGeom>
                              </pic:spPr>
                            </pic:pic>
                          </a:graphicData>
                        </a:graphic>
                      </wp:inline>
                    </w:drawing>
                  </w:r>
                </w:p>
                <w:p w14:paraId="06EA73B7" w14:textId="77777777" w:rsidR="00CE1FE6" w:rsidRPr="007A4544" w:rsidRDefault="00CE1FE6" w:rsidP="00CE1FE6">
                  <w:pPr>
                    <w:jc w:val="both"/>
                  </w:pPr>
                </w:p>
                <w:p w14:paraId="21CECC7A" w14:textId="77777777" w:rsidR="008A63C1" w:rsidRDefault="008A63C1" w:rsidP="007D69E9">
                  <w:pPr>
                    <w:pStyle w:val="Ttulo"/>
                    <w:rPr>
                      <w:noProof/>
                      <w:lang w:bidi="es-ES"/>
                    </w:rPr>
                  </w:pPr>
                </w:p>
                <w:p w14:paraId="3EB2D451" w14:textId="36ABD80C" w:rsidR="007D69E9" w:rsidRDefault="007D69E9" w:rsidP="007D69E9">
                  <w:pPr>
                    <w:pStyle w:val="Ttulo"/>
                    <w:rPr>
                      <w:noProof/>
                      <w:lang w:bidi="es-ES"/>
                    </w:rPr>
                  </w:pPr>
                  <w:r>
                    <w:rPr>
                      <w:noProof/>
                      <w:lang w:bidi="es-ES"/>
                    </w:rPr>
                    <w:t>Dificultades y resolución de conflictos</w:t>
                  </w:r>
                </w:p>
                <w:p w14:paraId="2CFF6AFB" w14:textId="1685A507" w:rsidR="0008520F" w:rsidRDefault="00DD7B9E" w:rsidP="007D69E9">
                  <w:pPr>
                    <w:rPr>
                      <w:b w:val="0"/>
                      <w:bCs/>
                      <w:noProof/>
                    </w:rPr>
                  </w:pPr>
                  <w:r>
                    <w:rPr>
                      <w:b w:val="0"/>
                      <w:bCs/>
                      <w:noProof/>
                    </w:rPr>
                    <w:t>Se</w:t>
                  </w:r>
                  <w:r w:rsidR="007D69E9" w:rsidRPr="008A63C1">
                    <w:rPr>
                      <w:b w:val="0"/>
                      <w:bCs/>
                      <w:noProof/>
                    </w:rPr>
                    <w:t xml:space="preserve"> había creado una carpeta llamada out que se sincronizaba con el respositorio. Como no se quería sincronizar</w:t>
                  </w:r>
                  <w:r>
                    <w:rPr>
                      <w:b w:val="0"/>
                      <w:bCs/>
                      <w:noProof/>
                    </w:rPr>
                    <w:t xml:space="preserve"> Pa</w:t>
                  </w:r>
                  <w:r w:rsidR="007B64FA">
                    <w:rPr>
                      <w:b w:val="0"/>
                      <w:bCs/>
                      <w:noProof/>
                    </w:rPr>
                    <w:t>v</w:t>
                  </w:r>
                  <w:r>
                    <w:rPr>
                      <w:b w:val="0"/>
                      <w:bCs/>
                      <w:noProof/>
                    </w:rPr>
                    <w:t>lo</w:t>
                  </w:r>
                  <w:r w:rsidR="005F70EE">
                    <w:rPr>
                      <w:b w:val="0"/>
                      <w:bCs/>
                      <w:noProof/>
                    </w:rPr>
                    <w:t xml:space="preserve"> investigó como hacerlo</w:t>
                  </w:r>
                  <w:r w:rsidR="004C1BE3">
                    <w:rPr>
                      <w:b w:val="0"/>
                      <w:bCs/>
                      <w:noProof/>
                    </w:rPr>
                    <w:t>,</w:t>
                  </w:r>
                  <w:r w:rsidR="005F70EE">
                    <w:rPr>
                      <w:b w:val="0"/>
                      <w:bCs/>
                      <w:noProof/>
                    </w:rPr>
                    <w:t xml:space="preserve"> </w:t>
                  </w:r>
                  <w:r w:rsidR="007D69E9" w:rsidRPr="008A63C1">
                    <w:rPr>
                      <w:b w:val="0"/>
                      <w:bCs/>
                      <w:noProof/>
                    </w:rPr>
                    <w:t xml:space="preserve">introdujo </w:t>
                  </w:r>
                  <w:r>
                    <w:rPr>
                      <w:b w:val="0"/>
                      <w:bCs/>
                      <w:noProof/>
                    </w:rPr>
                    <w:t xml:space="preserve">la ruta </w:t>
                  </w:r>
                  <w:r w:rsidR="007D69E9" w:rsidRPr="008A63C1">
                    <w:rPr>
                      <w:b w:val="0"/>
                      <w:bCs/>
                      <w:noProof/>
                    </w:rPr>
                    <w:t>en</w:t>
                  </w:r>
                  <w:r>
                    <w:rPr>
                      <w:b w:val="0"/>
                      <w:bCs/>
                      <w:noProof/>
                    </w:rPr>
                    <w:t xml:space="preserve"> su</w:t>
                  </w:r>
                  <w:r w:rsidR="007D69E9" w:rsidRPr="008A63C1">
                    <w:rPr>
                      <w:b w:val="0"/>
                      <w:bCs/>
                      <w:noProof/>
                    </w:rPr>
                    <w:t xml:space="preserve"> gitignore </w:t>
                  </w:r>
                  <w:r w:rsidR="004C1BE3">
                    <w:rPr>
                      <w:b w:val="0"/>
                      <w:bCs/>
                      <w:noProof/>
                    </w:rPr>
                    <w:t xml:space="preserve">y aplico el comando cached sobre los archivos, </w:t>
                  </w:r>
                  <w:r w:rsidR="007D69E9" w:rsidRPr="008A63C1">
                    <w:rPr>
                      <w:b w:val="0"/>
                      <w:bCs/>
                      <w:noProof/>
                    </w:rPr>
                    <w:t xml:space="preserve">para evitar que </w:t>
                  </w:r>
                  <w:r>
                    <w:rPr>
                      <w:b w:val="0"/>
                      <w:bCs/>
                      <w:noProof/>
                    </w:rPr>
                    <w:t xml:space="preserve">se sincronizase y </w:t>
                  </w:r>
                  <w:r w:rsidR="007D69E9" w:rsidRPr="008A63C1">
                    <w:rPr>
                      <w:b w:val="0"/>
                      <w:bCs/>
                      <w:noProof/>
                    </w:rPr>
                    <w:t>apareciese en el respositorio de github.</w:t>
                  </w:r>
                </w:p>
                <w:p w14:paraId="3CF493C0" w14:textId="4112343E" w:rsidR="0008520F" w:rsidRPr="008A63C1" w:rsidRDefault="0008520F" w:rsidP="007D69E9">
                  <w:pPr>
                    <w:rPr>
                      <w:b w:val="0"/>
                      <w:bCs/>
                      <w:noProof/>
                    </w:rPr>
                  </w:pPr>
                </w:p>
              </w:tc>
            </w:tr>
            <w:tr w:rsidR="008A63C1" w14:paraId="043C9153" w14:textId="77777777" w:rsidTr="008B29F2">
              <w:trPr>
                <w:trHeight w:val="3546"/>
              </w:trPr>
              <w:tc>
                <w:tcPr>
                  <w:tcW w:w="9999" w:type="dxa"/>
                </w:tcPr>
                <w:p w14:paraId="262212EB" w14:textId="77777777" w:rsidR="008A63C1" w:rsidRDefault="008A63C1" w:rsidP="007D69E9">
                  <w:pPr>
                    <w:pStyle w:val="Ttulo"/>
                    <w:rPr>
                      <w:noProof/>
                      <w:lang w:bidi="es-ES"/>
                    </w:rPr>
                  </w:pPr>
                </w:p>
              </w:tc>
            </w:tr>
          </w:tbl>
          <w:p w14:paraId="130B4C5B" w14:textId="77777777" w:rsidR="007347D4" w:rsidRDefault="007347D4" w:rsidP="008B29F2">
            <w:pPr>
              <w:pStyle w:val="Contenido"/>
              <w:rPr>
                <w:noProof/>
              </w:rPr>
            </w:pPr>
          </w:p>
          <w:p w14:paraId="337CED71" w14:textId="77777777" w:rsidR="007347D4" w:rsidRDefault="007347D4" w:rsidP="008B29F2">
            <w:pPr>
              <w:pStyle w:val="Contenido"/>
              <w:rPr>
                <w:i/>
                <w:noProof/>
                <w:sz w:val="36"/>
              </w:rPr>
            </w:pPr>
          </w:p>
          <w:p w14:paraId="5AADCC3C" w14:textId="77777777" w:rsidR="007347D4" w:rsidRDefault="007347D4" w:rsidP="008B29F2">
            <w:pPr>
              <w:pStyle w:val="Contenido"/>
              <w:rPr>
                <w:i/>
                <w:noProof/>
                <w:sz w:val="36"/>
              </w:rPr>
            </w:pPr>
          </w:p>
        </w:tc>
      </w:tr>
    </w:tbl>
    <w:p w14:paraId="75999CBB" w14:textId="77777777" w:rsidR="007347D4" w:rsidRPr="00D70D02" w:rsidRDefault="007347D4" w:rsidP="00AB02A7">
      <w:pPr>
        <w:spacing w:after="200"/>
        <w:rPr>
          <w:noProof/>
        </w:rPr>
      </w:pPr>
    </w:p>
    <w:sectPr w:rsidR="007347D4" w:rsidRPr="00D70D02" w:rsidSect="00AB02A7">
      <w:headerReference w:type="default" r:id="rId22"/>
      <w:footerReference w:type="default" r:id="rId2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8565" w14:textId="77777777" w:rsidR="00543B4B" w:rsidRDefault="00543B4B">
      <w:r>
        <w:separator/>
      </w:r>
    </w:p>
    <w:p w14:paraId="59145A91" w14:textId="77777777" w:rsidR="00543B4B" w:rsidRDefault="00543B4B"/>
  </w:endnote>
  <w:endnote w:type="continuationSeparator" w:id="0">
    <w:p w14:paraId="3856CDA2" w14:textId="77777777" w:rsidR="00543B4B" w:rsidRDefault="00543B4B">
      <w:r>
        <w:continuationSeparator/>
      </w:r>
    </w:p>
    <w:p w14:paraId="751B829C" w14:textId="77777777" w:rsidR="00543B4B" w:rsidRDefault="00543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1ADEFD99"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77B3A03C"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4DF5F" w14:textId="77777777" w:rsidR="00543B4B" w:rsidRDefault="00543B4B">
      <w:r>
        <w:separator/>
      </w:r>
    </w:p>
    <w:p w14:paraId="7E2A3EE3" w14:textId="77777777" w:rsidR="00543B4B" w:rsidRDefault="00543B4B"/>
  </w:footnote>
  <w:footnote w:type="continuationSeparator" w:id="0">
    <w:p w14:paraId="758D21D5" w14:textId="77777777" w:rsidR="00543B4B" w:rsidRDefault="00543B4B">
      <w:r>
        <w:continuationSeparator/>
      </w:r>
    </w:p>
    <w:p w14:paraId="4257DFD1" w14:textId="77777777" w:rsidR="00543B4B" w:rsidRDefault="00543B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3A92FC70" w14:textId="77777777" w:rsidTr="00360494">
      <w:trPr>
        <w:trHeight w:val="978"/>
      </w:trPr>
      <w:tc>
        <w:tcPr>
          <w:tcW w:w="10035" w:type="dxa"/>
          <w:tcBorders>
            <w:top w:val="nil"/>
            <w:left w:val="nil"/>
            <w:bottom w:val="single" w:sz="36" w:space="0" w:color="34ABA2" w:themeColor="accent3"/>
            <w:right w:val="nil"/>
          </w:tcBorders>
        </w:tcPr>
        <w:p w14:paraId="25048C9C" w14:textId="77777777" w:rsidR="00D077E9" w:rsidRDefault="00D077E9">
          <w:pPr>
            <w:pStyle w:val="Encabezado"/>
            <w:rPr>
              <w:noProof/>
            </w:rPr>
          </w:pPr>
        </w:p>
      </w:tc>
    </w:tr>
  </w:tbl>
  <w:p w14:paraId="33EB1E45" w14:textId="1FB5C115" w:rsidR="00D077E9" w:rsidRPr="000F4386" w:rsidRDefault="000F4386" w:rsidP="000F4386">
    <w:pPr>
      <w:pStyle w:val="Ttulo2"/>
      <w:jc w:val="right"/>
      <w:rPr>
        <w:noProof/>
        <w:sz w:val="22"/>
        <w:szCs w:val="18"/>
      </w:rPr>
    </w:pPr>
    <w:r w:rsidRPr="000F4386">
      <w:rPr>
        <w:noProof/>
        <w:sz w:val="22"/>
        <w:szCs w:val="18"/>
      </w:rPr>
      <w:t>Actividad AE2 del grupo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7E33"/>
    <w:multiLevelType w:val="hybridMultilevel"/>
    <w:tmpl w:val="000648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570FC"/>
    <w:multiLevelType w:val="hybridMultilevel"/>
    <w:tmpl w:val="A3B275C4"/>
    <w:lvl w:ilvl="0" w:tplc="41EC8A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AE1173"/>
    <w:multiLevelType w:val="hybridMultilevel"/>
    <w:tmpl w:val="215E90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B8474F"/>
    <w:multiLevelType w:val="hybridMultilevel"/>
    <w:tmpl w:val="BFE07F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511AEF"/>
    <w:multiLevelType w:val="hybridMultilevel"/>
    <w:tmpl w:val="0EB4531E"/>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8A3CED"/>
    <w:multiLevelType w:val="hybridMultilevel"/>
    <w:tmpl w:val="26607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375C64"/>
    <w:multiLevelType w:val="hybridMultilevel"/>
    <w:tmpl w:val="3362A614"/>
    <w:lvl w:ilvl="0" w:tplc="734EDC6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B07C63"/>
    <w:multiLevelType w:val="hybridMultilevel"/>
    <w:tmpl w:val="805CE192"/>
    <w:lvl w:ilvl="0" w:tplc="734EDC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E33D7D"/>
    <w:multiLevelType w:val="hybridMultilevel"/>
    <w:tmpl w:val="81A61E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830D8A"/>
    <w:multiLevelType w:val="hybridMultilevel"/>
    <w:tmpl w:val="451C95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B3B3A18"/>
    <w:multiLevelType w:val="hybridMultilevel"/>
    <w:tmpl w:val="D7C2C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7019A8"/>
    <w:multiLevelType w:val="hybridMultilevel"/>
    <w:tmpl w:val="81A61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8A0573"/>
    <w:multiLevelType w:val="hybridMultilevel"/>
    <w:tmpl w:val="73889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3A6946"/>
    <w:multiLevelType w:val="hybridMultilevel"/>
    <w:tmpl w:val="0206ED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6"/>
  </w:num>
  <w:num w:numId="4">
    <w:abstractNumId w:val="0"/>
  </w:num>
  <w:num w:numId="5">
    <w:abstractNumId w:val="12"/>
  </w:num>
  <w:num w:numId="6">
    <w:abstractNumId w:val="9"/>
  </w:num>
  <w:num w:numId="7">
    <w:abstractNumId w:val="2"/>
  </w:num>
  <w:num w:numId="8">
    <w:abstractNumId w:val="4"/>
  </w:num>
  <w:num w:numId="9">
    <w:abstractNumId w:val="7"/>
  </w:num>
  <w:num w:numId="10">
    <w:abstractNumId w:val="1"/>
  </w:num>
  <w:num w:numId="11">
    <w:abstractNumId w:val="11"/>
  </w:num>
  <w:num w:numId="12">
    <w:abstractNumId w:val="3"/>
  </w:num>
  <w:num w:numId="13">
    <w:abstractNumId w:val="10"/>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86"/>
    <w:rsid w:val="0002482E"/>
    <w:rsid w:val="00050324"/>
    <w:rsid w:val="000747A0"/>
    <w:rsid w:val="0008520F"/>
    <w:rsid w:val="000A0150"/>
    <w:rsid w:val="000D406D"/>
    <w:rsid w:val="000E63C9"/>
    <w:rsid w:val="000F4386"/>
    <w:rsid w:val="00124E89"/>
    <w:rsid w:val="00130E9D"/>
    <w:rsid w:val="00150A6D"/>
    <w:rsid w:val="00172F42"/>
    <w:rsid w:val="00185B35"/>
    <w:rsid w:val="001F2BC8"/>
    <w:rsid w:val="001F2EA3"/>
    <w:rsid w:val="001F5F6B"/>
    <w:rsid w:val="00243EBC"/>
    <w:rsid w:val="00246A35"/>
    <w:rsid w:val="00284348"/>
    <w:rsid w:val="002F51F5"/>
    <w:rsid w:val="00312137"/>
    <w:rsid w:val="00330359"/>
    <w:rsid w:val="0033762F"/>
    <w:rsid w:val="00350988"/>
    <w:rsid w:val="00360494"/>
    <w:rsid w:val="00366C7E"/>
    <w:rsid w:val="00384EA3"/>
    <w:rsid w:val="0039751E"/>
    <w:rsid w:val="003A39A1"/>
    <w:rsid w:val="003C2191"/>
    <w:rsid w:val="003D3863"/>
    <w:rsid w:val="003E482F"/>
    <w:rsid w:val="00406A9E"/>
    <w:rsid w:val="004110DE"/>
    <w:rsid w:val="00413276"/>
    <w:rsid w:val="0044085A"/>
    <w:rsid w:val="00472569"/>
    <w:rsid w:val="004B21A5"/>
    <w:rsid w:val="004C1BE3"/>
    <w:rsid w:val="004E5FEE"/>
    <w:rsid w:val="005037F0"/>
    <w:rsid w:val="00516A86"/>
    <w:rsid w:val="005275F6"/>
    <w:rsid w:val="00543B4B"/>
    <w:rsid w:val="00572102"/>
    <w:rsid w:val="005F1BB0"/>
    <w:rsid w:val="005F70EE"/>
    <w:rsid w:val="00656C4D"/>
    <w:rsid w:val="006C58FB"/>
    <w:rsid w:val="006E5716"/>
    <w:rsid w:val="006F6F45"/>
    <w:rsid w:val="007302B3"/>
    <w:rsid w:val="00730733"/>
    <w:rsid w:val="007309A6"/>
    <w:rsid w:val="00730E3A"/>
    <w:rsid w:val="00730EB9"/>
    <w:rsid w:val="007347D4"/>
    <w:rsid w:val="00736AAF"/>
    <w:rsid w:val="00765B2A"/>
    <w:rsid w:val="00783A34"/>
    <w:rsid w:val="007A0ACD"/>
    <w:rsid w:val="007B64FA"/>
    <w:rsid w:val="007C6B52"/>
    <w:rsid w:val="007D16C5"/>
    <w:rsid w:val="007D3B95"/>
    <w:rsid w:val="007D69E9"/>
    <w:rsid w:val="00862FE4"/>
    <w:rsid w:val="0086389A"/>
    <w:rsid w:val="0087605E"/>
    <w:rsid w:val="008941AE"/>
    <w:rsid w:val="008A63C1"/>
    <w:rsid w:val="008B1FEE"/>
    <w:rsid w:val="008B3D9B"/>
    <w:rsid w:val="008B6066"/>
    <w:rsid w:val="00903C32"/>
    <w:rsid w:val="00916B16"/>
    <w:rsid w:val="009173B9"/>
    <w:rsid w:val="0093335D"/>
    <w:rsid w:val="0093613E"/>
    <w:rsid w:val="00943026"/>
    <w:rsid w:val="00966B81"/>
    <w:rsid w:val="00977F79"/>
    <w:rsid w:val="009C7720"/>
    <w:rsid w:val="00A23AFA"/>
    <w:rsid w:val="00A31B3E"/>
    <w:rsid w:val="00A532F3"/>
    <w:rsid w:val="00A62A76"/>
    <w:rsid w:val="00A8489E"/>
    <w:rsid w:val="00A87D6A"/>
    <w:rsid w:val="00AB02A7"/>
    <w:rsid w:val="00AB5576"/>
    <w:rsid w:val="00AC29F3"/>
    <w:rsid w:val="00AE41FD"/>
    <w:rsid w:val="00AF7A26"/>
    <w:rsid w:val="00B231E5"/>
    <w:rsid w:val="00B404D9"/>
    <w:rsid w:val="00BB2918"/>
    <w:rsid w:val="00C02B87"/>
    <w:rsid w:val="00C4086D"/>
    <w:rsid w:val="00CA1896"/>
    <w:rsid w:val="00CB5B28"/>
    <w:rsid w:val="00CE1FE6"/>
    <w:rsid w:val="00CF5371"/>
    <w:rsid w:val="00D0323A"/>
    <w:rsid w:val="00D0559F"/>
    <w:rsid w:val="00D064B5"/>
    <w:rsid w:val="00D077E9"/>
    <w:rsid w:val="00D42CB7"/>
    <w:rsid w:val="00D5413D"/>
    <w:rsid w:val="00D570A9"/>
    <w:rsid w:val="00D70D02"/>
    <w:rsid w:val="00D72091"/>
    <w:rsid w:val="00D770C7"/>
    <w:rsid w:val="00D86945"/>
    <w:rsid w:val="00D90290"/>
    <w:rsid w:val="00DA28EF"/>
    <w:rsid w:val="00DB2A6C"/>
    <w:rsid w:val="00DC706A"/>
    <w:rsid w:val="00DD152F"/>
    <w:rsid w:val="00DD7B9E"/>
    <w:rsid w:val="00DE213F"/>
    <w:rsid w:val="00DF027C"/>
    <w:rsid w:val="00E00A32"/>
    <w:rsid w:val="00E22ACD"/>
    <w:rsid w:val="00E25FCA"/>
    <w:rsid w:val="00E620B0"/>
    <w:rsid w:val="00E81B40"/>
    <w:rsid w:val="00EF555B"/>
    <w:rsid w:val="00F027BB"/>
    <w:rsid w:val="00F11DCF"/>
    <w:rsid w:val="00F162EA"/>
    <w:rsid w:val="00F45E57"/>
    <w:rsid w:val="00F52D27"/>
    <w:rsid w:val="00F663E0"/>
    <w:rsid w:val="00F81776"/>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3DD68"/>
  <w15:docId w15:val="{578CCD97-FD7B-4125-8924-B4F5EDAA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76"/>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0F4386"/>
    <w:pPr>
      <w:ind w:left="720"/>
      <w:contextualSpacing/>
    </w:pPr>
  </w:style>
  <w:style w:type="character" w:styleId="Hipervnculo">
    <w:name w:val="Hyperlink"/>
    <w:basedOn w:val="Fuentedeprrafopredeter"/>
    <w:uiPriority w:val="99"/>
    <w:semiHidden/>
    <w:unhideWhenUsed/>
    <w:rsid w:val="00350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15704">
      <w:bodyDiv w:val="1"/>
      <w:marLeft w:val="0"/>
      <w:marRight w:val="0"/>
      <w:marTop w:val="0"/>
      <w:marBottom w:val="0"/>
      <w:divBdr>
        <w:top w:val="none" w:sz="0" w:space="0" w:color="auto"/>
        <w:left w:val="none" w:sz="0" w:space="0" w:color="auto"/>
        <w:bottom w:val="none" w:sz="0" w:space="0" w:color="auto"/>
        <w:right w:val="none" w:sz="0" w:space="0" w:color="auto"/>
      </w:divBdr>
    </w:div>
    <w:div w:id="1145701640">
      <w:bodyDiv w:val="1"/>
      <w:marLeft w:val="0"/>
      <w:marRight w:val="0"/>
      <w:marTop w:val="0"/>
      <w:marBottom w:val="0"/>
      <w:divBdr>
        <w:top w:val="none" w:sz="0" w:space="0" w:color="auto"/>
        <w:left w:val="none" w:sz="0" w:space="0" w:color="auto"/>
        <w:bottom w:val="none" w:sz="0" w:space="0" w:color="auto"/>
        <w:right w:val="none" w:sz="0" w:space="0" w:color="auto"/>
      </w:divBdr>
    </w:div>
    <w:div w:id="20023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PABLOKUMAR1993/AE2_Grupo7" TargetMode="External"/><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as\AppData\Local\Microsoft\Office\16.0\DTS\es-ES%7bDD538A21-64F6-4AD7-AE75-6C81A4B25183%7d\%7bDAEB895C-8661-4D11-8F7D-D292CAE9C38B%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EA7D3156A04E149916AF5C0612F073"/>
        <w:category>
          <w:name w:val="General"/>
          <w:gallery w:val="placeholder"/>
        </w:category>
        <w:types>
          <w:type w:val="bbPlcHdr"/>
        </w:types>
        <w:behaviors>
          <w:behavior w:val="content"/>
        </w:behaviors>
        <w:guid w:val="{B39664A9-C27C-49C2-8B7E-5596EA6B9688}"/>
      </w:docPartPr>
      <w:docPartBody>
        <w:p w:rsidR="00C8060D" w:rsidRDefault="005E131C">
          <w:pPr>
            <w:pStyle w:val="D3EA7D3156A04E149916AF5C0612F07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febrero 12</w:t>
          </w:r>
          <w:r w:rsidRPr="00D86945">
            <w:rPr>
              <w:rStyle w:val="SubttuloCar"/>
              <w:b/>
              <w:lang w:bidi="es-ES"/>
            </w:rPr>
            <w:fldChar w:fldCharType="end"/>
          </w:r>
        </w:p>
      </w:docPartBody>
    </w:docPart>
    <w:docPart>
      <w:docPartPr>
        <w:name w:val="D9825DEF693B41CC9C68DA17FB2855FC"/>
        <w:category>
          <w:name w:val="General"/>
          <w:gallery w:val="placeholder"/>
        </w:category>
        <w:types>
          <w:type w:val="bbPlcHdr"/>
        </w:types>
        <w:behaviors>
          <w:behavior w:val="content"/>
        </w:behaviors>
        <w:guid w:val="{D2BE333D-70F4-444E-A1CE-E07475CE55BC}"/>
      </w:docPartPr>
      <w:docPartBody>
        <w:p w:rsidR="00C8060D" w:rsidRDefault="005E131C">
          <w:pPr>
            <w:pStyle w:val="D9825DEF693B41CC9C68DA17FB2855FC"/>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C"/>
    <w:rsid w:val="001D6560"/>
    <w:rsid w:val="004F30E1"/>
    <w:rsid w:val="005E131C"/>
    <w:rsid w:val="00A44570"/>
    <w:rsid w:val="00C755D0"/>
    <w:rsid w:val="00C806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D3EA7D3156A04E149916AF5C0612F073">
    <w:name w:val="D3EA7D3156A04E149916AF5C0612F073"/>
  </w:style>
  <w:style w:type="paragraph" w:customStyle="1" w:styleId="D9825DEF693B41CC9C68DA17FB2855FC">
    <w:name w:val="D9825DEF693B41CC9C68DA17FB285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David Menéndez</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{DAEB895C-8661-4D11-8F7D-D292CAE9C38B}tf16392850_win32.dotx</Template>
  <TotalTime>109</TotalTime>
  <Pages>1</Pages>
  <Words>1258</Words>
  <Characters>6921</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Davas</dc:creator>
  <cp:keywords/>
  <cp:lastModifiedBy>Raúl Moreno Rodrigo</cp:lastModifiedBy>
  <cp:revision>34</cp:revision>
  <cp:lastPrinted>2006-08-01T17:47:00Z</cp:lastPrinted>
  <dcterms:created xsi:type="dcterms:W3CDTF">2022-02-12T18:08:00Z</dcterms:created>
  <dcterms:modified xsi:type="dcterms:W3CDTF">2022-02-13T23:28:00Z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